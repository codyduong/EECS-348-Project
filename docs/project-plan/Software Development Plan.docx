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FD92" w14:textId="4BBA289B" w:rsidR="00E918C5" w:rsidRPr="00C26778" w:rsidRDefault="00E918C5">
      <w:pPr>
        <w:pStyle w:val="Title"/>
        <w:jc w:val="right"/>
      </w:pPr>
      <w:r w:rsidRPr="00C26778">
        <w:fldChar w:fldCharType="begin"/>
      </w:r>
      <w:r w:rsidRPr="00C26778">
        <w:instrText xml:space="preserve"> SUBJECT  \* MERGEFORMAT </w:instrText>
      </w:r>
      <w:r w:rsidRPr="00C26778">
        <w:fldChar w:fldCharType="separate"/>
      </w:r>
      <w:r w:rsidR="0055463D">
        <w:t>C++ Arithmetic Evaluator</w:t>
      </w:r>
      <w:r w:rsidRPr="00C26778">
        <w:fldChar w:fldCharType="end"/>
      </w:r>
    </w:p>
    <w:p w14:paraId="353575A6" w14:textId="11D0ED35" w:rsidR="00E918C5" w:rsidRPr="00C26778" w:rsidRDefault="00000000">
      <w:pPr>
        <w:pStyle w:val="Title"/>
        <w:jc w:val="right"/>
      </w:pPr>
      <w:fldSimple w:instr=" TITLE  \* MERGEFORMAT ">
        <w:r w:rsidR="0055463D">
          <w:t>Software Development Plan</w:t>
        </w:r>
      </w:fldSimple>
    </w:p>
    <w:p w14:paraId="5EEF3034" w14:textId="35B3F975" w:rsidR="00E918C5" w:rsidRPr="00C26778" w:rsidRDefault="00E918C5">
      <w:pPr>
        <w:pStyle w:val="Title"/>
        <w:jc w:val="right"/>
        <w:rPr>
          <w:sz w:val="28"/>
        </w:rPr>
      </w:pPr>
      <w:r w:rsidRPr="00C26778">
        <w:rPr>
          <w:sz w:val="28"/>
        </w:rPr>
        <w:t xml:space="preserve">Version </w:t>
      </w:r>
      <w:r w:rsidR="00DB2381">
        <w:rPr>
          <w:sz w:val="28"/>
        </w:rPr>
        <w:t>0.</w:t>
      </w:r>
      <w:r w:rsidR="00330FED">
        <w:rPr>
          <w:sz w:val="28"/>
        </w:rPr>
        <w:t>4</w:t>
      </w:r>
    </w:p>
    <w:p w14:paraId="19191EFF" w14:textId="77777777" w:rsidR="00E918C5" w:rsidRPr="00C26778" w:rsidRDefault="00E918C5">
      <w:pPr>
        <w:pStyle w:val="Title"/>
        <w:rPr>
          <w:sz w:val="28"/>
        </w:rPr>
      </w:pPr>
    </w:p>
    <w:p w14:paraId="73C6E9E3" w14:textId="77777777" w:rsidR="00E918C5" w:rsidRPr="00C26778" w:rsidRDefault="00E918C5"/>
    <w:p w14:paraId="3E1E79A9" w14:textId="77777777" w:rsidR="00E918C5" w:rsidRPr="00C26778" w:rsidRDefault="00E918C5">
      <w:pPr>
        <w:pStyle w:val="BodyText"/>
      </w:pPr>
    </w:p>
    <w:p w14:paraId="322E1C17"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DF87413"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3AAB9371" w14:textId="77777777">
        <w:tc>
          <w:tcPr>
            <w:tcW w:w="2304" w:type="dxa"/>
          </w:tcPr>
          <w:p w14:paraId="2F89CEF3" w14:textId="77777777" w:rsidR="00E918C5" w:rsidRPr="00C26778" w:rsidRDefault="00E918C5">
            <w:pPr>
              <w:pStyle w:val="Tabletext"/>
              <w:jc w:val="center"/>
              <w:rPr>
                <w:b/>
              </w:rPr>
            </w:pPr>
            <w:r w:rsidRPr="00C26778">
              <w:rPr>
                <w:b/>
              </w:rPr>
              <w:t>Date</w:t>
            </w:r>
          </w:p>
        </w:tc>
        <w:tc>
          <w:tcPr>
            <w:tcW w:w="1152" w:type="dxa"/>
          </w:tcPr>
          <w:p w14:paraId="54D51625" w14:textId="77777777" w:rsidR="00E918C5" w:rsidRPr="00C26778" w:rsidRDefault="00E918C5">
            <w:pPr>
              <w:pStyle w:val="Tabletext"/>
              <w:jc w:val="center"/>
              <w:rPr>
                <w:b/>
              </w:rPr>
            </w:pPr>
            <w:r w:rsidRPr="00C26778">
              <w:rPr>
                <w:b/>
              </w:rPr>
              <w:t>Version</w:t>
            </w:r>
          </w:p>
        </w:tc>
        <w:tc>
          <w:tcPr>
            <w:tcW w:w="3744" w:type="dxa"/>
          </w:tcPr>
          <w:p w14:paraId="0DBF696E" w14:textId="77777777" w:rsidR="00E918C5" w:rsidRPr="00C26778" w:rsidRDefault="00E918C5">
            <w:pPr>
              <w:pStyle w:val="Tabletext"/>
              <w:jc w:val="center"/>
              <w:rPr>
                <w:b/>
              </w:rPr>
            </w:pPr>
            <w:r w:rsidRPr="00C26778">
              <w:rPr>
                <w:b/>
              </w:rPr>
              <w:t>Description</w:t>
            </w:r>
          </w:p>
        </w:tc>
        <w:tc>
          <w:tcPr>
            <w:tcW w:w="2304" w:type="dxa"/>
          </w:tcPr>
          <w:p w14:paraId="033C483A" w14:textId="77777777" w:rsidR="00E918C5" w:rsidRPr="00C26778" w:rsidRDefault="00E918C5">
            <w:pPr>
              <w:pStyle w:val="Tabletext"/>
              <w:jc w:val="center"/>
              <w:rPr>
                <w:b/>
              </w:rPr>
            </w:pPr>
            <w:r w:rsidRPr="00C26778">
              <w:rPr>
                <w:b/>
              </w:rPr>
              <w:t>Author</w:t>
            </w:r>
          </w:p>
        </w:tc>
      </w:tr>
      <w:tr w:rsidR="00E918C5" w:rsidRPr="00C26778" w14:paraId="35D01C42" w14:textId="77777777">
        <w:tc>
          <w:tcPr>
            <w:tcW w:w="2304" w:type="dxa"/>
          </w:tcPr>
          <w:p w14:paraId="63441CA2" w14:textId="770FA0DA" w:rsidR="00E918C5" w:rsidRPr="00C26778" w:rsidRDefault="003B5D09">
            <w:pPr>
              <w:pStyle w:val="Tabletext"/>
            </w:pPr>
            <w:r>
              <w:t>24/Nov/2023</w:t>
            </w:r>
          </w:p>
        </w:tc>
        <w:tc>
          <w:tcPr>
            <w:tcW w:w="1152" w:type="dxa"/>
          </w:tcPr>
          <w:p w14:paraId="470B67BD" w14:textId="5844C411" w:rsidR="00E918C5" w:rsidRPr="00C26778" w:rsidRDefault="001A2BF2">
            <w:pPr>
              <w:pStyle w:val="Tabletext"/>
            </w:pPr>
            <w:r>
              <w:t>0.1</w:t>
            </w:r>
          </w:p>
        </w:tc>
        <w:tc>
          <w:tcPr>
            <w:tcW w:w="3744" w:type="dxa"/>
          </w:tcPr>
          <w:p w14:paraId="6E37EE15" w14:textId="77777777" w:rsidR="00E918C5" w:rsidRDefault="001A2BF2">
            <w:pPr>
              <w:pStyle w:val="Tabletext"/>
            </w:pPr>
            <w:r>
              <w:t xml:space="preserve">Initial </w:t>
            </w:r>
            <w:r w:rsidR="0055463D">
              <w:t>Template Filled Out:</w:t>
            </w:r>
          </w:p>
          <w:p w14:paraId="1B97A54A" w14:textId="19E5496C" w:rsidR="0055463D" w:rsidRPr="00C26778" w:rsidRDefault="0055463D">
            <w:pPr>
              <w:pStyle w:val="Tabletext"/>
              <w:numPr>
                <w:ilvl w:val="0"/>
                <w:numId w:val="6"/>
              </w:numPr>
            </w:pPr>
            <w:r>
              <w:t>Note Team Name is undecided and as such is unfilled out</w:t>
            </w:r>
          </w:p>
        </w:tc>
        <w:tc>
          <w:tcPr>
            <w:tcW w:w="2304" w:type="dxa"/>
          </w:tcPr>
          <w:p w14:paraId="23ACC361" w14:textId="472BDB10" w:rsidR="00E918C5" w:rsidRPr="00C26778" w:rsidRDefault="001A2BF2">
            <w:pPr>
              <w:pStyle w:val="Tabletext"/>
            </w:pPr>
            <w:r>
              <w:t>Cody Duong</w:t>
            </w:r>
          </w:p>
        </w:tc>
      </w:tr>
      <w:tr w:rsidR="00E918C5" w:rsidRPr="00C26778" w14:paraId="186464C2" w14:textId="77777777">
        <w:tc>
          <w:tcPr>
            <w:tcW w:w="2304" w:type="dxa"/>
          </w:tcPr>
          <w:p w14:paraId="0BD8D66A" w14:textId="622ECCEE" w:rsidR="00E918C5" w:rsidRPr="00C26778" w:rsidRDefault="003B5D09">
            <w:pPr>
              <w:pStyle w:val="Tabletext"/>
            </w:pPr>
            <w:r>
              <w:t>24/Nov/2023</w:t>
            </w:r>
          </w:p>
        </w:tc>
        <w:tc>
          <w:tcPr>
            <w:tcW w:w="1152" w:type="dxa"/>
          </w:tcPr>
          <w:p w14:paraId="18A64A19" w14:textId="1A674AE9" w:rsidR="00E918C5" w:rsidRPr="00C26778" w:rsidRDefault="00C471D1">
            <w:pPr>
              <w:pStyle w:val="Tabletext"/>
            </w:pPr>
            <w:r>
              <w:t>0.2</w:t>
            </w:r>
          </w:p>
        </w:tc>
        <w:tc>
          <w:tcPr>
            <w:tcW w:w="3744" w:type="dxa"/>
          </w:tcPr>
          <w:p w14:paraId="3E754D4A" w14:textId="44825321" w:rsidR="00E918C5" w:rsidRPr="00C26778" w:rsidRDefault="00C471D1">
            <w:pPr>
              <w:pStyle w:val="Tabletext"/>
            </w:pPr>
            <w:r>
              <w:t>Fix typographical errors in Table of Contents</w:t>
            </w:r>
          </w:p>
        </w:tc>
        <w:tc>
          <w:tcPr>
            <w:tcW w:w="2304" w:type="dxa"/>
          </w:tcPr>
          <w:p w14:paraId="3522F02B" w14:textId="157AA6C8" w:rsidR="00E918C5" w:rsidRPr="00C26778" w:rsidRDefault="00C471D1">
            <w:pPr>
              <w:pStyle w:val="Tabletext"/>
            </w:pPr>
            <w:r>
              <w:t>Cody Duong</w:t>
            </w:r>
          </w:p>
        </w:tc>
      </w:tr>
      <w:tr w:rsidR="00E918C5" w:rsidRPr="00C26778" w14:paraId="6C37B898" w14:textId="77777777">
        <w:tc>
          <w:tcPr>
            <w:tcW w:w="2304" w:type="dxa"/>
          </w:tcPr>
          <w:p w14:paraId="5E7A36B9" w14:textId="01FAFA55" w:rsidR="00E918C5" w:rsidRPr="00C26778" w:rsidRDefault="003B5D09">
            <w:pPr>
              <w:pStyle w:val="Tabletext"/>
            </w:pPr>
            <w:r>
              <w:t>24/Nov/2023</w:t>
            </w:r>
          </w:p>
        </w:tc>
        <w:tc>
          <w:tcPr>
            <w:tcW w:w="1152" w:type="dxa"/>
          </w:tcPr>
          <w:p w14:paraId="119245A8" w14:textId="7A7D379B" w:rsidR="00E918C5" w:rsidRPr="00C26778" w:rsidRDefault="004B47A5">
            <w:pPr>
              <w:pStyle w:val="Tabletext"/>
            </w:pPr>
            <w:r>
              <w:t>0.3</w:t>
            </w:r>
          </w:p>
        </w:tc>
        <w:tc>
          <w:tcPr>
            <w:tcW w:w="3744" w:type="dxa"/>
          </w:tcPr>
          <w:p w14:paraId="3386E778" w14:textId="3C3CD154" w:rsidR="00E918C5" w:rsidRPr="00C26778" w:rsidRDefault="004B47A5">
            <w:pPr>
              <w:pStyle w:val="Tabletext"/>
            </w:pPr>
            <w:r>
              <w:t xml:space="preserve">Fix typographical errors in </w:t>
            </w:r>
            <w:r w:rsidRPr="004B47A5">
              <w:rPr>
                <w:i/>
                <w:iCs/>
              </w:rPr>
              <w:t>Section 2.3 Project Deliverables</w:t>
            </w:r>
          </w:p>
        </w:tc>
        <w:tc>
          <w:tcPr>
            <w:tcW w:w="2304" w:type="dxa"/>
          </w:tcPr>
          <w:p w14:paraId="596AAB3A" w14:textId="32785D4A" w:rsidR="00E918C5" w:rsidRPr="00C26778" w:rsidRDefault="004B47A5">
            <w:pPr>
              <w:pStyle w:val="Tabletext"/>
            </w:pPr>
            <w:r>
              <w:t>Cody Duong</w:t>
            </w:r>
          </w:p>
        </w:tc>
      </w:tr>
      <w:tr w:rsidR="00E918C5" w:rsidRPr="00C26778" w14:paraId="07ED37DC" w14:textId="77777777">
        <w:tc>
          <w:tcPr>
            <w:tcW w:w="2304" w:type="dxa"/>
          </w:tcPr>
          <w:p w14:paraId="30B187F8" w14:textId="110372D0" w:rsidR="00E918C5" w:rsidRPr="00C26778" w:rsidRDefault="003B5D09">
            <w:pPr>
              <w:pStyle w:val="Tabletext"/>
            </w:pPr>
            <w:r>
              <w:t>14/Oct/2023</w:t>
            </w:r>
          </w:p>
        </w:tc>
        <w:tc>
          <w:tcPr>
            <w:tcW w:w="1152" w:type="dxa"/>
          </w:tcPr>
          <w:p w14:paraId="25BA0C89" w14:textId="3C207C87" w:rsidR="00E918C5" w:rsidRPr="00C26778" w:rsidRDefault="003B5D09">
            <w:pPr>
              <w:pStyle w:val="Tabletext"/>
            </w:pPr>
            <w:r>
              <w:t>0.4</w:t>
            </w:r>
          </w:p>
        </w:tc>
        <w:tc>
          <w:tcPr>
            <w:tcW w:w="3744" w:type="dxa"/>
          </w:tcPr>
          <w:p w14:paraId="2633F2C0" w14:textId="77777777" w:rsidR="00E918C5" w:rsidRDefault="003B5D09">
            <w:pPr>
              <w:pStyle w:val="Tabletext"/>
            </w:pPr>
            <w:r>
              <w:t>Update Software Development Plan to reference newly created Software Requirements Specification</w:t>
            </w:r>
          </w:p>
          <w:p w14:paraId="6D7FBCA2" w14:textId="5306073F" w:rsidR="003B5D09" w:rsidRPr="00C26778" w:rsidRDefault="003B5D09" w:rsidP="003B5D09">
            <w:pPr>
              <w:pStyle w:val="Tabletext"/>
              <w:numPr>
                <w:ilvl w:val="0"/>
                <w:numId w:val="6"/>
              </w:numPr>
            </w:pPr>
            <w:r w:rsidRPr="003B5D09">
              <w:t>Change date formatting from dd/mm/</w:t>
            </w:r>
            <w:proofErr w:type="spellStart"/>
            <w:r w:rsidRPr="003B5D09">
              <w:t>yy</w:t>
            </w:r>
            <w:proofErr w:type="spellEnd"/>
            <w:r w:rsidRPr="003B5D09">
              <w:t xml:space="preserve"> to dd/mmm/</w:t>
            </w:r>
            <w:proofErr w:type="spellStart"/>
            <w:r w:rsidRPr="003B5D09">
              <w:t>yyyy</w:t>
            </w:r>
            <w:proofErr w:type="spellEnd"/>
          </w:p>
        </w:tc>
        <w:tc>
          <w:tcPr>
            <w:tcW w:w="2304" w:type="dxa"/>
          </w:tcPr>
          <w:p w14:paraId="58747D06" w14:textId="31ABAA78" w:rsidR="00E918C5" w:rsidRPr="00C26778" w:rsidRDefault="003B5D09" w:rsidP="003B5D09">
            <w:pPr>
              <w:pStyle w:val="Tabletext"/>
            </w:pPr>
            <w:r>
              <w:t>Cody Duong</w:t>
            </w:r>
          </w:p>
        </w:tc>
      </w:tr>
      <w:tr w:rsidR="003B5D09" w:rsidRPr="00C26778" w14:paraId="7FBBF787" w14:textId="77777777">
        <w:tc>
          <w:tcPr>
            <w:tcW w:w="2304" w:type="dxa"/>
          </w:tcPr>
          <w:p w14:paraId="07044DFE" w14:textId="77777777" w:rsidR="003B5D09" w:rsidRPr="00C26778" w:rsidRDefault="003B5D09">
            <w:pPr>
              <w:pStyle w:val="Tabletext"/>
            </w:pPr>
          </w:p>
        </w:tc>
        <w:tc>
          <w:tcPr>
            <w:tcW w:w="1152" w:type="dxa"/>
          </w:tcPr>
          <w:p w14:paraId="4B30CDC2" w14:textId="77777777" w:rsidR="003B5D09" w:rsidRPr="00C26778" w:rsidRDefault="003B5D09">
            <w:pPr>
              <w:pStyle w:val="Tabletext"/>
            </w:pPr>
          </w:p>
        </w:tc>
        <w:tc>
          <w:tcPr>
            <w:tcW w:w="3744" w:type="dxa"/>
          </w:tcPr>
          <w:p w14:paraId="2A527191" w14:textId="77777777" w:rsidR="003B5D09" w:rsidRPr="00C26778" w:rsidRDefault="003B5D09">
            <w:pPr>
              <w:pStyle w:val="Tabletext"/>
            </w:pPr>
          </w:p>
        </w:tc>
        <w:tc>
          <w:tcPr>
            <w:tcW w:w="2304" w:type="dxa"/>
          </w:tcPr>
          <w:p w14:paraId="37DBA0FE" w14:textId="77777777" w:rsidR="003B5D09" w:rsidRPr="00C26778" w:rsidRDefault="003B5D09">
            <w:pPr>
              <w:pStyle w:val="Tabletext"/>
            </w:pPr>
          </w:p>
        </w:tc>
      </w:tr>
    </w:tbl>
    <w:p w14:paraId="32849CE2" w14:textId="77777777" w:rsidR="00E918C5" w:rsidRPr="00C26778" w:rsidRDefault="00E918C5"/>
    <w:p w14:paraId="24835927" w14:textId="77777777" w:rsidR="00E918C5" w:rsidRPr="00C26778" w:rsidRDefault="00E918C5">
      <w:pPr>
        <w:pStyle w:val="Title"/>
      </w:pPr>
      <w:r w:rsidRPr="00C26778">
        <w:br w:type="page"/>
      </w:r>
    </w:p>
    <w:p w14:paraId="5DFFF8D8" w14:textId="77777777" w:rsidR="00E918C5" w:rsidRPr="00C26778" w:rsidRDefault="00E918C5">
      <w:pPr>
        <w:pStyle w:val="Title"/>
      </w:pPr>
      <w:r w:rsidRPr="00C26778">
        <w:lastRenderedPageBreak/>
        <w:t>Table of Contents</w:t>
      </w:r>
    </w:p>
    <w:p w14:paraId="3FFA61D7" w14:textId="77777777" w:rsidR="00E918C5" w:rsidRPr="00C26778" w:rsidRDefault="00E918C5"/>
    <w:p w14:paraId="03885A1D" w14:textId="77777777" w:rsidR="00E918C5" w:rsidRPr="00C26778" w:rsidRDefault="00E918C5"/>
    <w:p w14:paraId="4DEF75A9" w14:textId="30715F53" w:rsidR="00C471D1" w:rsidRDefault="00E918C5">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r w:rsidRPr="00C26778">
        <w:rPr>
          <w:b w:val="0"/>
        </w:rPr>
        <w:fldChar w:fldCharType="begin"/>
      </w:r>
      <w:r w:rsidRPr="00C26778">
        <w:rPr>
          <w:b w:val="0"/>
        </w:rPr>
        <w:instrText xml:space="preserve"> TOC \o "1-2" \h \z </w:instrText>
      </w:r>
      <w:r w:rsidRPr="00C26778">
        <w:rPr>
          <w:b w:val="0"/>
        </w:rPr>
        <w:fldChar w:fldCharType="separate"/>
      </w:r>
      <w:hyperlink w:anchor="_Toc146452534" w:history="1">
        <w:r w:rsidR="00C471D1" w:rsidRPr="00C2361F">
          <w:rPr>
            <w:rStyle w:val="Hyperlink"/>
            <w:noProof/>
          </w:rPr>
          <w:t>1.</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Introduction</w:t>
        </w:r>
        <w:r w:rsidR="00C471D1">
          <w:rPr>
            <w:noProof/>
            <w:webHidden/>
          </w:rPr>
          <w:tab/>
        </w:r>
        <w:r w:rsidR="00C471D1">
          <w:rPr>
            <w:noProof/>
            <w:webHidden/>
          </w:rPr>
          <w:fldChar w:fldCharType="begin"/>
        </w:r>
        <w:r w:rsidR="00C471D1">
          <w:rPr>
            <w:noProof/>
            <w:webHidden/>
          </w:rPr>
          <w:instrText xml:space="preserve"> PAGEREF _Toc146452534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7681A41D" w14:textId="159FF573"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5" w:history="1">
        <w:r w:rsidR="00C471D1" w:rsidRPr="00C2361F">
          <w:rPr>
            <w:rStyle w:val="Hyperlink"/>
            <w:noProof/>
          </w:rPr>
          <w:t>1.1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Purpose</w:t>
        </w:r>
        <w:r w:rsidR="00C471D1">
          <w:rPr>
            <w:noProof/>
            <w:webHidden/>
          </w:rPr>
          <w:tab/>
        </w:r>
        <w:r w:rsidR="00C471D1">
          <w:rPr>
            <w:noProof/>
            <w:webHidden/>
          </w:rPr>
          <w:fldChar w:fldCharType="begin"/>
        </w:r>
        <w:r w:rsidR="00C471D1">
          <w:rPr>
            <w:noProof/>
            <w:webHidden/>
          </w:rPr>
          <w:instrText xml:space="preserve"> PAGEREF _Toc146452535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6681F6ED" w14:textId="447878D2"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6" w:history="1">
        <w:r w:rsidR="00C471D1" w:rsidRPr="00C2361F">
          <w:rPr>
            <w:rStyle w:val="Hyperlink"/>
            <w:noProof/>
          </w:rPr>
          <w:t>1.2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Scope</w:t>
        </w:r>
        <w:r w:rsidR="00C471D1">
          <w:rPr>
            <w:noProof/>
            <w:webHidden/>
          </w:rPr>
          <w:tab/>
        </w:r>
        <w:r w:rsidR="00C471D1">
          <w:rPr>
            <w:noProof/>
            <w:webHidden/>
          </w:rPr>
          <w:fldChar w:fldCharType="begin"/>
        </w:r>
        <w:r w:rsidR="00C471D1">
          <w:rPr>
            <w:noProof/>
            <w:webHidden/>
          </w:rPr>
          <w:instrText xml:space="preserve"> PAGEREF _Toc146452536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22EACED2" w14:textId="47525F02"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7" w:history="1">
        <w:r w:rsidR="00C471D1" w:rsidRPr="00C2361F">
          <w:rPr>
            <w:rStyle w:val="Hyperlink"/>
            <w:noProof/>
          </w:rPr>
          <w:t>1.3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Definitions, Acronyms, and Abbreviations</w:t>
        </w:r>
        <w:r w:rsidR="00C471D1">
          <w:rPr>
            <w:noProof/>
            <w:webHidden/>
          </w:rPr>
          <w:tab/>
        </w:r>
        <w:r w:rsidR="00C471D1">
          <w:rPr>
            <w:noProof/>
            <w:webHidden/>
          </w:rPr>
          <w:fldChar w:fldCharType="begin"/>
        </w:r>
        <w:r w:rsidR="00C471D1">
          <w:rPr>
            <w:noProof/>
            <w:webHidden/>
          </w:rPr>
          <w:instrText xml:space="preserve"> PAGEREF _Toc146452537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250D1745" w14:textId="139C2E81"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8" w:history="1">
        <w:r w:rsidR="00C471D1" w:rsidRPr="00C2361F">
          <w:rPr>
            <w:rStyle w:val="Hyperlink"/>
            <w:noProof/>
          </w:rPr>
          <w:t>1.4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References</w:t>
        </w:r>
        <w:r w:rsidR="00C471D1">
          <w:rPr>
            <w:noProof/>
            <w:webHidden/>
          </w:rPr>
          <w:tab/>
        </w:r>
        <w:r w:rsidR="00C471D1">
          <w:rPr>
            <w:noProof/>
            <w:webHidden/>
          </w:rPr>
          <w:fldChar w:fldCharType="begin"/>
        </w:r>
        <w:r w:rsidR="00C471D1">
          <w:rPr>
            <w:noProof/>
            <w:webHidden/>
          </w:rPr>
          <w:instrText xml:space="preserve"> PAGEREF _Toc146452538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024288C3" w14:textId="401AB7E5"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39" w:history="1">
        <w:r w:rsidR="00C471D1" w:rsidRPr="00C2361F">
          <w:rPr>
            <w:rStyle w:val="Hyperlink"/>
            <w:noProof/>
          </w:rPr>
          <w:t>1.5</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Overview</w:t>
        </w:r>
        <w:r w:rsidR="00C471D1">
          <w:rPr>
            <w:noProof/>
            <w:webHidden/>
          </w:rPr>
          <w:tab/>
        </w:r>
        <w:r w:rsidR="00C471D1">
          <w:rPr>
            <w:noProof/>
            <w:webHidden/>
          </w:rPr>
          <w:fldChar w:fldCharType="begin"/>
        </w:r>
        <w:r w:rsidR="00C471D1">
          <w:rPr>
            <w:noProof/>
            <w:webHidden/>
          </w:rPr>
          <w:instrText xml:space="preserve"> PAGEREF _Toc146452539 \h </w:instrText>
        </w:r>
        <w:r w:rsidR="00C471D1">
          <w:rPr>
            <w:noProof/>
            <w:webHidden/>
          </w:rPr>
        </w:r>
        <w:r w:rsidR="00C471D1">
          <w:rPr>
            <w:noProof/>
            <w:webHidden/>
          </w:rPr>
          <w:fldChar w:fldCharType="separate"/>
        </w:r>
        <w:r w:rsidR="00F00562">
          <w:rPr>
            <w:noProof/>
            <w:webHidden/>
          </w:rPr>
          <w:t>4</w:t>
        </w:r>
        <w:r w:rsidR="00C471D1">
          <w:rPr>
            <w:noProof/>
            <w:webHidden/>
          </w:rPr>
          <w:fldChar w:fldCharType="end"/>
        </w:r>
      </w:hyperlink>
    </w:p>
    <w:p w14:paraId="4D855A62" w14:textId="106E2C30"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0" w:history="1">
        <w:r w:rsidR="00C471D1" w:rsidRPr="00C2361F">
          <w:rPr>
            <w:rStyle w:val="Hyperlink"/>
            <w:noProof/>
          </w:rPr>
          <w:t>2.</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Project Overview</w:t>
        </w:r>
        <w:r w:rsidR="00C471D1">
          <w:rPr>
            <w:noProof/>
            <w:webHidden/>
          </w:rPr>
          <w:tab/>
        </w:r>
        <w:r w:rsidR="00C471D1">
          <w:rPr>
            <w:noProof/>
            <w:webHidden/>
          </w:rPr>
          <w:fldChar w:fldCharType="begin"/>
        </w:r>
        <w:r w:rsidR="00C471D1">
          <w:rPr>
            <w:noProof/>
            <w:webHidden/>
          </w:rPr>
          <w:instrText xml:space="preserve"> PAGEREF _Toc146452540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0FE94EA1" w14:textId="77B9B19B"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1" w:history="1">
        <w:r w:rsidR="00C471D1" w:rsidRPr="00C2361F">
          <w:rPr>
            <w:rStyle w:val="Hyperlink"/>
            <w:noProof/>
          </w:rPr>
          <w:t>2.1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Purpose, Scope, and Objectives</w:t>
        </w:r>
        <w:r w:rsidR="00C471D1">
          <w:rPr>
            <w:noProof/>
            <w:webHidden/>
          </w:rPr>
          <w:tab/>
        </w:r>
        <w:r w:rsidR="00C471D1">
          <w:rPr>
            <w:noProof/>
            <w:webHidden/>
          </w:rPr>
          <w:fldChar w:fldCharType="begin"/>
        </w:r>
        <w:r w:rsidR="00C471D1">
          <w:rPr>
            <w:noProof/>
            <w:webHidden/>
          </w:rPr>
          <w:instrText xml:space="preserve"> PAGEREF _Toc146452541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047A259F" w14:textId="7E4A8AC0"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2" w:history="1">
        <w:r w:rsidR="00C471D1" w:rsidRPr="00C2361F">
          <w:rPr>
            <w:rStyle w:val="Hyperlink"/>
            <w:noProof/>
          </w:rPr>
          <w:t>2.2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Assumptions and Constraints</w:t>
        </w:r>
        <w:r w:rsidR="00C471D1">
          <w:rPr>
            <w:noProof/>
            <w:webHidden/>
          </w:rPr>
          <w:tab/>
        </w:r>
        <w:r w:rsidR="00C471D1">
          <w:rPr>
            <w:noProof/>
            <w:webHidden/>
          </w:rPr>
          <w:fldChar w:fldCharType="begin"/>
        </w:r>
        <w:r w:rsidR="00C471D1">
          <w:rPr>
            <w:noProof/>
            <w:webHidden/>
          </w:rPr>
          <w:instrText xml:space="preserve"> PAGEREF _Toc146452542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5D0201E7" w14:textId="500A8FBC"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3" w:history="1">
        <w:r w:rsidR="00C471D1" w:rsidRPr="00C2361F">
          <w:rPr>
            <w:rStyle w:val="Hyperlink"/>
            <w:noProof/>
          </w:rPr>
          <w:t>2.3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Deliverables</w:t>
        </w:r>
        <w:r w:rsidR="00C471D1">
          <w:rPr>
            <w:noProof/>
            <w:webHidden/>
          </w:rPr>
          <w:tab/>
        </w:r>
        <w:r w:rsidR="00C471D1">
          <w:rPr>
            <w:noProof/>
            <w:webHidden/>
          </w:rPr>
          <w:fldChar w:fldCharType="begin"/>
        </w:r>
        <w:r w:rsidR="00C471D1">
          <w:rPr>
            <w:noProof/>
            <w:webHidden/>
          </w:rPr>
          <w:instrText xml:space="preserve"> PAGEREF _Toc146452543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310FDD26" w14:textId="63AF316A"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4" w:history="1">
        <w:r w:rsidR="00C471D1" w:rsidRPr="00C2361F">
          <w:rPr>
            <w:rStyle w:val="Hyperlink"/>
            <w:noProof/>
          </w:rPr>
          <w:t>2.4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Evolution of the Software Development Plan</w:t>
        </w:r>
        <w:r w:rsidR="00C471D1">
          <w:rPr>
            <w:noProof/>
            <w:webHidden/>
          </w:rPr>
          <w:tab/>
        </w:r>
        <w:r w:rsidR="00C471D1">
          <w:rPr>
            <w:noProof/>
            <w:webHidden/>
          </w:rPr>
          <w:fldChar w:fldCharType="begin"/>
        </w:r>
        <w:r w:rsidR="00C471D1">
          <w:rPr>
            <w:noProof/>
            <w:webHidden/>
          </w:rPr>
          <w:instrText xml:space="preserve"> PAGEREF _Toc146452544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48A3D9AA" w14:textId="630D4E6D"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5" w:history="1">
        <w:r w:rsidR="00C471D1" w:rsidRPr="00C2361F">
          <w:rPr>
            <w:rStyle w:val="Hyperlink"/>
            <w:noProof/>
          </w:rPr>
          <w:t>3.</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Project Organization</w:t>
        </w:r>
        <w:r w:rsidR="00C471D1">
          <w:rPr>
            <w:noProof/>
            <w:webHidden/>
          </w:rPr>
          <w:tab/>
        </w:r>
        <w:r w:rsidR="00C471D1">
          <w:rPr>
            <w:noProof/>
            <w:webHidden/>
          </w:rPr>
          <w:fldChar w:fldCharType="begin"/>
        </w:r>
        <w:r w:rsidR="00C471D1">
          <w:rPr>
            <w:noProof/>
            <w:webHidden/>
          </w:rPr>
          <w:instrText xml:space="preserve"> PAGEREF _Toc146452545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50E226F3" w14:textId="14B4001C"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6" w:history="1">
        <w:r w:rsidR="00C471D1" w:rsidRPr="00C2361F">
          <w:rPr>
            <w:rStyle w:val="Hyperlink"/>
            <w:noProof/>
          </w:rPr>
          <w:t>3.1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Organizational Structure</w:t>
        </w:r>
        <w:r w:rsidR="00C471D1">
          <w:rPr>
            <w:noProof/>
            <w:webHidden/>
          </w:rPr>
          <w:tab/>
        </w:r>
        <w:r w:rsidR="00C471D1">
          <w:rPr>
            <w:noProof/>
            <w:webHidden/>
          </w:rPr>
          <w:fldChar w:fldCharType="begin"/>
        </w:r>
        <w:r w:rsidR="00C471D1">
          <w:rPr>
            <w:noProof/>
            <w:webHidden/>
          </w:rPr>
          <w:instrText xml:space="preserve"> PAGEREF _Toc146452546 \h </w:instrText>
        </w:r>
        <w:r w:rsidR="00C471D1">
          <w:rPr>
            <w:noProof/>
            <w:webHidden/>
          </w:rPr>
        </w:r>
        <w:r w:rsidR="00C471D1">
          <w:rPr>
            <w:noProof/>
            <w:webHidden/>
          </w:rPr>
          <w:fldChar w:fldCharType="separate"/>
        </w:r>
        <w:r w:rsidR="00F00562">
          <w:rPr>
            <w:noProof/>
            <w:webHidden/>
          </w:rPr>
          <w:t>5</w:t>
        </w:r>
        <w:r w:rsidR="00C471D1">
          <w:rPr>
            <w:noProof/>
            <w:webHidden/>
          </w:rPr>
          <w:fldChar w:fldCharType="end"/>
        </w:r>
      </w:hyperlink>
    </w:p>
    <w:p w14:paraId="0EFD0A1A" w14:textId="1B4C986E"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7" w:history="1">
        <w:r w:rsidR="00C471D1" w:rsidRPr="00C2361F">
          <w:rPr>
            <w:rStyle w:val="Hyperlink"/>
            <w:noProof/>
          </w:rPr>
          <w:t>3.2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Roles and Responsibilities</w:t>
        </w:r>
        <w:r w:rsidR="00C471D1">
          <w:rPr>
            <w:noProof/>
            <w:webHidden/>
          </w:rPr>
          <w:tab/>
        </w:r>
        <w:r w:rsidR="00C471D1">
          <w:rPr>
            <w:noProof/>
            <w:webHidden/>
          </w:rPr>
          <w:fldChar w:fldCharType="begin"/>
        </w:r>
        <w:r w:rsidR="00C471D1">
          <w:rPr>
            <w:noProof/>
            <w:webHidden/>
          </w:rPr>
          <w:instrText xml:space="preserve"> PAGEREF _Toc146452547 \h </w:instrText>
        </w:r>
        <w:r w:rsidR="00C471D1">
          <w:rPr>
            <w:noProof/>
            <w:webHidden/>
          </w:rPr>
        </w:r>
        <w:r w:rsidR="00C471D1">
          <w:rPr>
            <w:noProof/>
            <w:webHidden/>
          </w:rPr>
          <w:fldChar w:fldCharType="separate"/>
        </w:r>
        <w:r w:rsidR="00F00562">
          <w:rPr>
            <w:noProof/>
            <w:webHidden/>
          </w:rPr>
          <w:t>6</w:t>
        </w:r>
        <w:r w:rsidR="00C471D1">
          <w:rPr>
            <w:noProof/>
            <w:webHidden/>
          </w:rPr>
          <w:fldChar w:fldCharType="end"/>
        </w:r>
      </w:hyperlink>
    </w:p>
    <w:p w14:paraId="1C794869" w14:textId="30C47A8E"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48" w:history="1">
        <w:r w:rsidR="00C471D1" w:rsidRPr="00C2361F">
          <w:rPr>
            <w:rStyle w:val="Hyperlink"/>
            <w:noProof/>
          </w:rPr>
          <w:t>4.</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Management Process</w:t>
        </w:r>
        <w:r w:rsidR="00C471D1">
          <w:rPr>
            <w:noProof/>
            <w:webHidden/>
          </w:rPr>
          <w:tab/>
        </w:r>
        <w:r w:rsidR="00C471D1">
          <w:rPr>
            <w:noProof/>
            <w:webHidden/>
          </w:rPr>
          <w:fldChar w:fldCharType="begin"/>
        </w:r>
        <w:r w:rsidR="00C471D1">
          <w:rPr>
            <w:noProof/>
            <w:webHidden/>
          </w:rPr>
          <w:instrText xml:space="preserve"> PAGEREF _Toc146452548 \h </w:instrText>
        </w:r>
        <w:r w:rsidR="00C471D1">
          <w:rPr>
            <w:noProof/>
            <w:webHidden/>
          </w:rPr>
        </w:r>
        <w:r w:rsidR="00C471D1">
          <w:rPr>
            <w:noProof/>
            <w:webHidden/>
          </w:rPr>
          <w:fldChar w:fldCharType="separate"/>
        </w:r>
        <w:r w:rsidR="00F00562">
          <w:rPr>
            <w:noProof/>
            <w:webHidden/>
          </w:rPr>
          <w:t>6</w:t>
        </w:r>
        <w:r w:rsidR="00C471D1">
          <w:rPr>
            <w:noProof/>
            <w:webHidden/>
          </w:rPr>
          <w:fldChar w:fldCharType="end"/>
        </w:r>
      </w:hyperlink>
    </w:p>
    <w:p w14:paraId="73DBAA20" w14:textId="627A73E7"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49" w:history="1">
        <w:r w:rsidR="00C471D1" w:rsidRPr="00C2361F">
          <w:rPr>
            <w:rStyle w:val="Hyperlink"/>
            <w:noProof/>
          </w:rPr>
          <w:t>4.1</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Plan</w:t>
        </w:r>
        <w:r w:rsidR="00C471D1">
          <w:rPr>
            <w:noProof/>
            <w:webHidden/>
          </w:rPr>
          <w:tab/>
        </w:r>
        <w:r w:rsidR="00C471D1">
          <w:rPr>
            <w:noProof/>
            <w:webHidden/>
          </w:rPr>
          <w:fldChar w:fldCharType="begin"/>
        </w:r>
        <w:r w:rsidR="00C471D1">
          <w:rPr>
            <w:noProof/>
            <w:webHidden/>
          </w:rPr>
          <w:instrText xml:space="preserve"> PAGEREF _Toc146452549 \h </w:instrText>
        </w:r>
        <w:r w:rsidR="00C471D1">
          <w:rPr>
            <w:noProof/>
            <w:webHidden/>
          </w:rPr>
        </w:r>
        <w:r w:rsidR="00C471D1">
          <w:rPr>
            <w:noProof/>
            <w:webHidden/>
          </w:rPr>
          <w:fldChar w:fldCharType="separate"/>
        </w:r>
        <w:r w:rsidR="00F00562">
          <w:rPr>
            <w:noProof/>
            <w:webHidden/>
          </w:rPr>
          <w:t>6</w:t>
        </w:r>
        <w:r w:rsidR="00C471D1">
          <w:rPr>
            <w:noProof/>
            <w:webHidden/>
          </w:rPr>
          <w:fldChar w:fldCharType="end"/>
        </w:r>
      </w:hyperlink>
    </w:p>
    <w:p w14:paraId="4D1A807D" w14:textId="0E8D5999"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0" w:history="1">
        <w:r w:rsidR="00C471D1" w:rsidRPr="00C2361F">
          <w:rPr>
            <w:rStyle w:val="Hyperlink"/>
            <w:noProof/>
          </w:rPr>
          <w:t>4.2</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noProof/>
          </w:rPr>
          <w:t>Project Monitoring and Control</w:t>
        </w:r>
        <w:r w:rsidR="00C471D1">
          <w:rPr>
            <w:noProof/>
            <w:webHidden/>
          </w:rPr>
          <w:tab/>
        </w:r>
        <w:r w:rsidR="00C471D1">
          <w:rPr>
            <w:noProof/>
            <w:webHidden/>
          </w:rPr>
          <w:fldChar w:fldCharType="begin"/>
        </w:r>
        <w:r w:rsidR="00C471D1">
          <w:rPr>
            <w:noProof/>
            <w:webHidden/>
          </w:rPr>
          <w:instrText xml:space="preserve"> PAGEREF _Toc146452550 \h </w:instrText>
        </w:r>
        <w:r w:rsidR="00C471D1">
          <w:rPr>
            <w:noProof/>
            <w:webHidden/>
          </w:rPr>
        </w:r>
        <w:r w:rsidR="00C471D1">
          <w:rPr>
            <w:noProof/>
            <w:webHidden/>
          </w:rPr>
          <w:fldChar w:fldCharType="separate"/>
        </w:r>
        <w:r w:rsidR="00F00562">
          <w:rPr>
            <w:noProof/>
            <w:webHidden/>
          </w:rPr>
          <w:t>7</w:t>
        </w:r>
        <w:r w:rsidR="00C471D1">
          <w:rPr>
            <w:noProof/>
            <w:webHidden/>
          </w:rPr>
          <w:fldChar w:fldCharType="end"/>
        </w:r>
      </w:hyperlink>
    </w:p>
    <w:p w14:paraId="0CC026C9" w14:textId="70F51F57"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1" w:history="1">
        <w:r w:rsidR="00C471D1" w:rsidRPr="00C2361F">
          <w:rPr>
            <w:rStyle w:val="Hyperlink"/>
            <w:bCs/>
            <w:noProof/>
          </w:rPr>
          <w:t>4.3</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Quality Control</w:t>
        </w:r>
        <w:r w:rsidR="00C471D1">
          <w:rPr>
            <w:noProof/>
            <w:webHidden/>
          </w:rPr>
          <w:tab/>
        </w:r>
        <w:r w:rsidR="00C471D1">
          <w:rPr>
            <w:noProof/>
            <w:webHidden/>
          </w:rPr>
          <w:fldChar w:fldCharType="begin"/>
        </w:r>
        <w:r w:rsidR="00C471D1">
          <w:rPr>
            <w:noProof/>
            <w:webHidden/>
          </w:rPr>
          <w:instrText xml:space="preserve"> PAGEREF _Toc146452551 \h </w:instrText>
        </w:r>
        <w:r w:rsidR="00C471D1">
          <w:rPr>
            <w:noProof/>
            <w:webHidden/>
          </w:rPr>
        </w:r>
        <w:r w:rsidR="00C471D1">
          <w:rPr>
            <w:noProof/>
            <w:webHidden/>
          </w:rPr>
          <w:fldChar w:fldCharType="separate"/>
        </w:r>
        <w:r w:rsidR="00F00562">
          <w:rPr>
            <w:noProof/>
            <w:webHidden/>
          </w:rPr>
          <w:t>7</w:t>
        </w:r>
        <w:r w:rsidR="00C471D1">
          <w:rPr>
            <w:noProof/>
            <w:webHidden/>
          </w:rPr>
          <w:fldChar w:fldCharType="end"/>
        </w:r>
      </w:hyperlink>
    </w:p>
    <w:p w14:paraId="429CABA9" w14:textId="19A2FAB5"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2" w:history="1">
        <w:r w:rsidR="00C471D1" w:rsidRPr="00C2361F">
          <w:rPr>
            <w:rStyle w:val="Hyperlink"/>
            <w:bCs/>
            <w:noProof/>
          </w:rPr>
          <w:t>4.4</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Risk Management</w:t>
        </w:r>
        <w:r w:rsidR="00C471D1">
          <w:rPr>
            <w:noProof/>
            <w:webHidden/>
          </w:rPr>
          <w:tab/>
        </w:r>
        <w:r w:rsidR="00C471D1">
          <w:rPr>
            <w:noProof/>
            <w:webHidden/>
          </w:rPr>
          <w:fldChar w:fldCharType="begin"/>
        </w:r>
        <w:r w:rsidR="00C471D1">
          <w:rPr>
            <w:noProof/>
            <w:webHidden/>
          </w:rPr>
          <w:instrText xml:space="preserve"> PAGEREF _Toc146452552 \h </w:instrText>
        </w:r>
        <w:r w:rsidR="00C471D1">
          <w:rPr>
            <w:noProof/>
            <w:webHidden/>
          </w:rPr>
        </w:r>
        <w:r w:rsidR="00C471D1">
          <w:rPr>
            <w:noProof/>
            <w:webHidden/>
          </w:rPr>
          <w:fldChar w:fldCharType="separate"/>
        </w:r>
        <w:r w:rsidR="00F00562">
          <w:rPr>
            <w:noProof/>
            <w:webHidden/>
          </w:rPr>
          <w:t>8</w:t>
        </w:r>
        <w:r w:rsidR="00C471D1">
          <w:rPr>
            <w:noProof/>
            <w:webHidden/>
          </w:rPr>
          <w:fldChar w:fldCharType="end"/>
        </w:r>
      </w:hyperlink>
    </w:p>
    <w:p w14:paraId="0F72468B" w14:textId="5EF1115E" w:rsidR="00C471D1" w:rsidRDefault="00000000">
      <w:pPr>
        <w:pStyle w:val="TOC2"/>
        <w:tabs>
          <w:tab w:val="left" w:pos="800"/>
          <w:tab w:val="right" w:leader="dot" w:pos="9350"/>
        </w:tabs>
        <w:rPr>
          <w:rFonts w:asciiTheme="minorHAnsi" w:eastAsiaTheme="minorEastAsia" w:hAnsiTheme="minorHAnsi" w:cstheme="minorBidi"/>
          <w:i w:val="0"/>
          <w:iCs w:val="0"/>
          <w:noProof/>
          <w:kern w:val="2"/>
          <w:sz w:val="22"/>
          <w:szCs w:val="22"/>
          <w:lang w:eastAsia="zh-CN"/>
          <w14:ligatures w14:val="standardContextual"/>
        </w:rPr>
      </w:pPr>
      <w:hyperlink w:anchor="_Toc146452553" w:history="1">
        <w:r w:rsidR="00C471D1" w:rsidRPr="00C2361F">
          <w:rPr>
            <w:rStyle w:val="Hyperlink"/>
            <w:bCs/>
            <w:noProof/>
          </w:rPr>
          <w:t>4.5</w:t>
        </w:r>
        <w:r w:rsidR="00C471D1">
          <w:rPr>
            <w:rFonts w:asciiTheme="minorHAnsi" w:eastAsiaTheme="minorEastAsia" w:hAnsiTheme="minorHAnsi" w:cstheme="minorBidi"/>
            <w:i w:val="0"/>
            <w:iCs w:val="0"/>
            <w:noProof/>
            <w:kern w:val="2"/>
            <w:sz w:val="22"/>
            <w:szCs w:val="22"/>
            <w:lang w:eastAsia="zh-CN"/>
            <w14:ligatures w14:val="standardContextual"/>
          </w:rPr>
          <w:tab/>
        </w:r>
        <w:r w:rsidR="00C471D1" w:rsidRPr="00C2361F">
          <w:rPr>
            <w:rStyle w:val="Hyperlink"/>
            <w:bCs/>
            <w:noProof/>
          </w:rPr>
          <w:t>Configuration Management</w:t>
        </w:r>
        <w:r w:rsidR="00C471D1">
          <w:rPr>
            <w:noProof/>
            <w:webHidden/>
          </w:rPr>
          <w:tab/>
        </w:r>
        <w:r w:rsidR="00C471D1">
          <w:rPr>
            <w:noProof/>
            <w:webHidden/>
          </w:rPr>
          <w:fldChar w:fldCharType="begin"/>
        </w:r>
        <w:r w:rsidR="00C471D1">
          <w:rPr>
            <w:noProof/>
            <w:webHidden/>
          </w:rPr>
          <w:instrText xml:space="preserve"> PAGEREF _Toc146452553 \h </w:instrText>
        </w:r>
        <w:r w:rsidR="00C471D1">
          <w:rPr>
            <w:noProof/>
            <w:webHidden/>
          </w:rPr>
        </w:r>
        <w:r w:rsidR="00C471D1">
          <w:rPr>
            <w:noProof/>
            <w:webHidden/>
          </w:rPr>
          <w:fldChar w:fldCharType="separate"/>
        </w:r>
        <w:r w:rsidR="00F00562">
          <w:rPr>
            <w:noProof/>
            <w:webHidden/>
          </w:rPr>
          <w:t>8</w:t>
        </w:r>
        <w:r w:rsidR="00C471D1">
          <w:rPr>
            <w:noProof/>
            <w:webHidden/>
          </w:rPr>
          <w:fldChar w:fldCharType="end"/>
        </w:r>
      </w:hyperlink>
    </w:p>
    <w:p w14:paraId="2E08F54D" w14:textId="28263DA0" w:rsidR="00C471D1" w:rsidRDefault="00000000">
      <w:pPr>
        <w:pStyle w:val="TOC1"/>
        <w:tabs>
          <w:tab w:val="left" w:pos="400"/>
          <w:tab w:val="right" w:leader="dot" w:pos="9350"/>
        </w:tabs>
        <w:rPr>
          <w:rFonts w:asciiTheme="minorHAnsi" w:eastAsiaTheme="minorEastAsia" w:hAnsiTheme="minorHAnsi" w:cstheme="minorBidi"/>
          <w:b w:val="0"/>
          <w:bCs w:val="0"/>
          <w:noProof/>
          <w:kern w:val="2"/>
          <w:sz w:val="22"/>
          <w:szCs w:val="22"/>
          <w:lang w:eastAsia="zh-CN"/>
          <w14:ligatures w14:val="standardContextual"/>
        </w:rPr>
      </w:pPr>
      <w:hyperlink w:anchor="_Toc146452554" w:history="1">
        <w:r w:rsidR="00C471D1" w:rsidRPr="00C2361F">
          <w:rPr>
            <w:rStyle w:val="Hyperlink"/>
            <w:noProof/>
          </w:rPr>
          <w:t>5.</w:t>
        </w:r>
        <w:r w:rsidR="00C471D1">
          <w:rPr>
            <w:rFonts w:asciiTheme="minorHAnsi" w:eastAsiaTheme="minorEastAsia" w:hAnsiTheme="minorHAnsi" w:cstheme="minorBidi"/>
            <w:b w:val="0"/>
            <w:bCs w:val="0"/>
            <w:noProof/>
            <w:kern w:val="2"/>
            <w:sz w:val="22"/>
            <w:szCs w:val="22"/>
            <w:lang w:eastAsia="zh-CN"/>
            <w14:ligatures w14:val="standardContextual"/>
          </w:rPr>
          <w:tab/>
        </w:r>
        <w:r w:rsidR="00C471D1" w:rsidRPr="00C2361F">
          <w:rPr>
            <w:rStyle w:val="Hyperlink"/>
            <w:noProof/>
          </w:rPr>
          <w:t>Annexes</w:t>
        </w:r>
        <w:r w:rsidR="00C471D1">
          <w:rPr>
            <w:noProof/>
            <w:webHidden/>
          </w:rPr>
          <w:tab/>
        </w:r>
        <w:r w:rsidR="00C471D1">
          <w:rPr>
            <w:noProof/>
            <w:webHidden/>
          </w:rPr>
          <w:fldChar w:fldCharType="begin"/>
        </w:r>
        <w:r w:rsidR="00C471D1">
          <w:rPr>
            <w:noProof/>
            <w:webHidden/>
          </w:rPr>
          <w:instrText xml:space="preserve"> PAGEREF _Toc146452554 \h </w:instrText>
        </w:r>
        <w:r w:rsidR="00C471D1">
          <w:rPr>
            <w:noProof/>
            <w:webHidden/>
          </w:rPr>
        </w:r>
        <w:r w:rsidR="00C471D1">
          <w:rPr>
            <w:noProof/>
            <w:webHidden/>
          </w:rPr>
          <w:fldChar w:fldCharType="separate"/>
        </w:r>
        <w:r w:rsidR="00F00562">
          <w:rPr>
            <w:noProof/>
            <w:webHidden/>
          </w:rPr>
          <w:t>8</w:t>
        </w:r>
        <w:r w:rsidR="00C471D1">
          <w:rPr>
            <w:noProof/>
            <w:webHidden/>
          </w:rPr>
          <w:fldChar w:fldCharType="end"/>
        </w:r>
      </w:hyperlink>
    </w:p>
    <w:p w14:paraId="181D8E02" w14:textId="28B7444B"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55463D">
          <w:t>Software Development Plan</w:t>
        </w:r>
      </w:fldSimple>
    </w:p>
    <w:p w14:paraId="40DDA962" w14:textId="77777777" w:rsidR="00E918C5" w:rsidRPr="00C26778" w:rsidRDefault="00E918C5">
      <w:pPr>
        <w:pStyle w:val="Heading1"/>
        <w:numPr>
          <w:ilvl w:val="0"/>
          <w:numId w:val="0"/>
        </w:numPr>
      </w:pPr>
      <w:bookmarkStart w:id="0" w:name="_Toc447095880"/>
    </w:p>
    <w:p w14:paraId="12B7F975" w14:textId="77777777" w:rsidR="00E918C5" w:rsidRPr="00C26778" w:rsidRDefault="00E918C5">
      <w:pPr>
        <w:pStyle w:val="Heading1"/>
      </w:pPr>
      <w:bookmarkStart w:id="1" w:name="_Toc524312826"/>
      <w:bookmarkStart w:id="2" w:name="_Toc146452534"/>
      <w:bookmarkStart w:id="3" w:name="_Toc456598586"/>
      <w:bookmarkStart w:id="4" w:name="_Toc456600917"/>
      <w:r w:rsidRPr="00C26778">
        <w:t>Introduction</w:t>
      </w:r>
      <w:bookmarkEnd w:id="1"/>
      <w:bookmarkEnd w:id="2"/>
    </w:p>
    <w:p w14:paraId="341EBA21" w14:textId="0E6DC2CB" w:rsidR="00A2421A" w:rsidRPr="00A2421A" w:rsidRDefault="00A2421A" w:rsidP="00A2421A">
      <w:pPr>
        <w:pStyle w:val="BodyText"/>
      </w:pPr>
      <w:r>
        <w:t>This Software Development Plan is for a C++ program that can parse and evaluate arithmetic expressions. It includes the purpose, scope, definitions, acronyms, abbreviations, references, and overview of this Software Development Plan.</w:t>
      </w:r>
    </w:p>
    <w:p w14:paraId="4105FE86" w14:textId="77777777" w:rsidR="00E918C5" w:rsidRPr="00C26778" w:rsidRDefault="00E918C5">
      <w:pPr>
        <w:pStyle w:val="Heading2"/>
      </w:pPr>
      <w:bookmarkStart w:id="5" w:name="_Toc524312827"/>
      <w:bookmarkStart w:id="6" w:name="_Toc146452535"/>
      <w:r w:rsidRPr="00C26778">
        <w:t>Purpose</w:t>
      </w:r>
      <w:bookmarkEnd w:id="5"/>
      <w:bookmarkEnd w:id="6"/>
    </w:p>
    <w:p w14:paraId="56691B31"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19451ADE"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0B2477FD" w14:textId="77777777" w:rsidR="00E918C5" w:rsidRPr="00C26778" w:rsidRDefault="00E918C5">
      <w:pPr>
        <w:pStyle w:val="BodyText"/>
        <w:numPr>
          <w:ilvl w:val="0"/>
          <w:numId w:val="3"/>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111BE760" w14:textId="77777777" w:rsidR="00E918C5" w:rsidRPr="00C26778" w:rsidRDefault="00E918C5">
      <w:pPr>
        <w:pStyle w:val="BodyText"/>
        <w:numPr>
          <w:ilvl w:val="0"/>
          <w:numId w:val="3"/>
        </w:numPr>
      </w:pPr>
      <w:r w:rsidRPr="00C26778">
        <w:rPr>
          <w:rStyle w:val="Strong"/>
        </w:rPr>
        <w:t>Project team members</w:t>
      </w:r>
      <w:r w:rsidRPr="00C26778">
        <w:t xml:space="preserve"> use it to understand what they need to do, when they need to do it, and what other activities they are dependent upon. </w:t>
      </w:r>
    </w:p>
    <w:p w14:paraId="768805C5" w14:textId="77777777" w:rsidR="00E918C5" w:rsidRPr="00C26778" w:rsidRDefault="00E918C5">
      <w:pPr>
        <w:pStyle w:val="Heading2"/>
      </w:pPr>
      <w:bookmarkStart w:id="7" w:name="_Toc524312828"/>
      <w:bookmarkStart w:id="8" w:name="_Toc146452536"/>
      <w:r w:rsidRPr="00C26778">
        <w:t>Scope</w:t>
      </w:r>
      <w:bookmarkEnd w:id="7"/>
      <w:bookmarkEnd w:id="8"/>
    </w:p>
    <w:p w14:paraId="7DFD7629" w14:textId="3A6DF94B"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w:t>
      </w:r>
      <w:r w:rsidR="00A2421A">
        <w:t xml:space="preserve">C++ Arithmetic Evaluator </w:t>
      </w:r>
      <w:r w:rsidRPr="00C26778">
        <w:t>project, including deployment of the product. The details of the individual iterations will be described in the Iteration Plans.</w:t>
      </w:r>
    </w:p>
    <w:p w14:paraId="7FAAEE30" w14:textId="77777777" w:rsidR="00E918C5" w:rsidRPr="00C26778" w:rsidRDefault="00E918C5">
      <w:pPr>
        <w:pStyle w:val="Heading2"/>
      </w:pPr>
      <w:bookmarkStart w:id="9" w:name="_Toc524312829"/>
      <w:bookmarkStart w:id="10" w:name="_Toc146452537"/>
      <w:r w:rsidRPr="00C26778">
        <w:t>Definitions, Acronyms, and Abbreviations</w:t>
      </w:r>
      <w:bookmarkEnd w:id="9"/>
      <w:bookmarkEnd w:id="10"/>
    </w:p>
    <w:p w14:paraId="724D0914" w14:textId="0222F813" w:rsidR="00E918C5" w:rsidRDefault="008A08F7">
      <w:pPr>
        <w:pStyle w:val="BodyText"/>
      </w:pPr>
      <w:r w:rsidRPr="008A08F7">
        <w:rPr>
          <w:u w:val="single"/>
        </w:rPr>
        <w:t>Change Request</w:t>
      </w:r>
      <w:r>
        <w:t xml:space="preserve">: Synonymous with Pull Request. </w:t>
      </w:r>
      <w:hyperlink r:id="rId9" w:history="1">
        <w:r w:rsidRPr="003F194C">
          <w:rPr>
            <w:rStyle w:val="Hyperlink"/>
          </w:rPr>
          <w:t>https://github.com/codyduong/EECS-348-Project/pulls</w:t>
        </w:r>
      </w:hyperlink>
    </w:p>
    <w:p w14:paraId="76879811" w14:textId="28C650F6" w:rsidR="008A08F7" w:rsidRDefault="008A08F7">
      <w:pPr>
        <w:pStyle w:val="BodyText"/>
      </w:pPr>
      <w:r w:rsidRPr="008A08F7">
        <w:rPr>
          <w:u w:val="single"/>
        </w:rPr>
        <w:t>Issue</w:t>
      </w:r>
      <w:r>
        <w:t xml:space="preserve">: </w:t>
      </w:r>
      <w:hyperlink r:id="rId10" w:history="1">
        <w:r w:rsidRPr="003F194C">
          <w:rPr>
            <w:rStyle w:val="Hyperlink"/>
          </w:rPr>
          <w:t>https://github.com/codyduong/EECS-348-Project/issues</w:t>
        </w:r>
      </w:hyperlink>
    </w:p>
    <w:p w14:paraId="131410B7" w14:textId="16AEF85C" w:rsidR="00733952" w:rsidRPr="008A08F7" w:rsidRDefault="00733952" w:rsidP="00733952">
      <w:pPr>
        <w:pStyle w:val="BodyText"/>
      </w:pPr>
      <w:r w:rsidRPr="00733952">
        <w:rPr>
          <w:u w:val="single"/>
        </w:rPr>
        <w:t>Ticket</w:t>
      </w:r>
      <w:r>
        <w:t xml:space="preserve">: Synonymous with Story. Tickets are to be tracked via Issues, which will automatically link to associated Project Board at </w:t>
      </w:r>
      <w:hyperlink r:id="rId11" w:history="1">
        <w:r w:rsidRPr="003F194C">
          <w:rPr>
            <w:rStyle w:val="Hyperlink"/>
          </w:rPr>
          <w:t>https://github.com/codyduong/EECS-348-Project/projects</w:t>
        </w:r>
      </w:hyperlink>
    </w:p>
    <w:p w14:paraId="10624A64" w14:textId="77777777" w:rsidR="00E918C5" w:rsidRPr="00C26778" w:rsidRDefault="00E918C5">
      <w:pPr>
        <w:pStyle w:val="Heading2"/>
      </w:pPr>
      <w:bookmarkStart w:id="11" w:name="_Toc524312830"/>
      <w:bookmarkStart w:id="12" w:name="_Toc146452538"/>
      <w:r w:rsidRPr="00C26778">
        <w:t>References</w:t>
      </w:r>
      <w:bookmarkEnd w:id="11"/>
      <w:bookmarkEnd w:id="12"/>
    </w:p>
    <w:p w14:paraId="5FA14B91" w14:textId="4BC4E822" w:rsidR="00A2421A" w:rsidRPr="00A2421A" w:rsidRDefault="00A2421A" w:rsidP="00A2421A">
      <w:pPr>
        <w:pStyle w:val="BodyText"/>
      </w:pPr>
      <w:r>
        <w:t xml:space="preserve">For the </w:t>
      </w:r>
      <w:r w:rsidRPr="00A2421A">
        <w:rPr>
          <w:b/>
          <w:bCs/>
          <w:i/>
          <w:iCs/>
        </w:rPr>
        <w:t>Software Development Plan</w:t>
      </w:r>
      <w:r>
        <w:t>, the list of referenced artifacts includes:</w:t>
      </w:r>
    </w:p>
    <w:p w14:paraId="161F57C5" w14:textId="00D31DEE" w:rsidR="00E918C5" w:rsidRDefault="00F00FBB">
      <w:pPr>
        <w:pStyle w:val="BodyText"/>
        <w:numPr>
          <w:ilvl w:val="0"/>
          <w:numId w:val="2"/>
        </w:numPr>
        <w:ind w:left="1080"/>
      </w:pPr>
      <w:r>
        <w:t>Iteration Plans</w:t>
      </w:r>
    </w:p>
    <w:p w14:paraId="4FACCBFF" w14:textId="609B2DF7" w:rsidR="00FD6877" w:rsidRPr="00C26778" w:rsidRDefault="00FD6877">
      <w:pPr>
        <w:pStyle w:val="BodyText"/>
        <w:numPr>
          <w:ilvl w:val="0"/>
          <w:numId w:val="2"/>
        </w:numPr>
        <w:ind w:left="1080"/>
      </w:pPr>
      <w:r>
        <w:t>Software Requirements Specification</w:t>
      </w:r>
    </w:p>
    <w:p w14:paraId="16BC1DA9" w14:textId="77777777" w:rsidR="00A2421A" w:rsidRDefault="00E918C5" w:rsidP="00A2421A">
      <w:pPr>
        <w:pStyle w:val="Heading2"/>
      </w:pPr>
      <w:bookmarkStart w:id="13" w:name="_Toc524312831"/>
      <w:bookmarkStart w:id="14" w:name="_Toc146452539"/>
      <w:r w:rsidRPr="00C26778">
        <w:t>Overview</w:t>
      </w:r>
      <w:bookmarkEnd w:id="13"/>
      <w:bookmarkEnd w:id="14"/>
    </w:p>
    <w:p w14:paraId="62448292" w14:textId="49B4CACF" w:rsidR="00C471D1" w:rsidRDefault="00C471D1">
      <w:pPr>
        <w:pStyle w:val="BodyText"/>
        <w:tabs>
          <w:tab w:val="left" w:pos="3780"/>
        </w:tabs>
        <w:ind w:left="3690" w:hanging="2970"/>
      </w:pPr>
      <w:r w:rsidRPr="00C471D1">
        <w:t>This Software Development Plan contains the following information:</w:t>
      </w:r>
    </w:p>
    <w:p w14:paraId="6F4E2EF7" w14:textId="372A0668"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256CAD0C" w14:textId="77777777" w:rsidR="00E918C5" w:rsidRPr="00C26778" w:rsidRDefault="00E918C5">
      <w:pPr>
        <w:pStyle w:val="BodyText"/>
        <w:ind w:left="3690" w:hanging="2970"/>
      </w:pPr>
      <w:r w:rsidRPr="00C26778">
        <w:t>Project Organization          —           describes the organizational structure of the project team.</w:t>
      </w:r>
    </w:p>
    <w:p w14:paraId="55376DD0"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4A7CB734"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w:t>
      </w:r>
      <w:proofErr w:type="gramStart"/>
      <w:r w:rsidRPr="00C26778">
        <w:t>tools</w:t>
      </w:r>
      <w:proofErr w:type="gramEnd"/>
      <w:r w:rsidRPr="00C26778">
        <w:t xml:space="preserve"> and techniques to be followed.</w:t>
      </w:r>
    </w:p>
    <w:p w14:paraId="2D8D1C49" w14:textId="77777777" w:rsidR="00E918C5" w:rsidRPr="00C26778" w:rsidRDefault="00E918C5">
      <w:pPr>
        <w:pStyle w:val="Heading1"/>
      </w:pPr>
      <w:bookmarkStart w:id="15" w:name="_Toc524312832"/>
      <w:bookmarkStart w:id="16" w:name="_Toc146452540"/>
      <w:r w:rsidRPr="00C26778">
        <w:lastRenderedPageBreak/>
        <w:t>Project Overview</w:t>
      </w:r>
      <w:bookmarkEnd w:id="15"/>
      <w:bookmarkEnd w:id="16"/>
      <w:r w:rsidRPr="00C26778">
        <w:t xml:space="preserve"> </w:t>
      </w:r>
    </w:p>
    <w:p w14:paraId="1982E08F" w14:textId="77777777" w:rsidR="00E918C5" w:rsidRPr="00C26778" w:rsidRDefault="00E918C5">
      <w:pPr>
        <w:pStyle w:val="Heading2"/>
      </w:pPr>
      <w:bookmarkStart w:id="17" w:name="_Toc524312833"/>
      <w:bookmarkStart w:id="18" w:name="_Toc146452541"/>
      <w:r w:rsidRPr="00C26778">
        <w:t>Project Purpose, Scope, and Objectives</w:t>
      </w:r>
      <w:bookmarkEnd w:id="17"/>
      <w:bookmarkEnd w:id="18"/>
    </w:p>
    <w:p w14:paraId="1C1A013B" w14:textId="77777777" w:rsidR="001A2BF2" w:rsidRDefault="001A2BF2" w:rsidP="001A2BF2">
      <w:pPr>
        <w:pStyle w:val="BodyText"/>
      </w:pPr>
      <w:r>
        <w:t xml:space="preserve">The aim of this project is to create a C++ program that can parse and evaluate </w:t>
      </w:r>
      <w:proofErr w:type="gramStart"/>
      <w:r>
        <w:t>arithmetic</w:t>
      </w:r>
      <w:proofErr w:type="gramEnd"/>
    </w:p>
    <w:p w14:paraId="2CADEF67" w14:textId="77777777" w:rsidR="001A2BF2" w:rsidRDefault="001A2BF2" w:rsidP="001A2BF2">
      <w:pPr>
        <w:pStyle w:val="BodyText"/>
      </w:pPr>
      <w:r>
        <w:t xml:space="preserve">expressions containing operators </w:t>
      </w:r>
      <w:bookmarkStart w:id="19" w:name="_Hlk148206068"/>
      <w:r>
        <w:t>+, -, *, /, %, and ^ as well as numeric constants. The program</w:t>
      </w:r>
    </w:p>
    <w:p w14:paraId="27C61A63" w14:textId="77777777" w:rsidR="001A2BF2" w:rsidRDefault="001A2BF2" w:rsidP="001A2BF2">
      <w:pPr>
        <w:pStyle w:val="BodyText"/>
      </w:pPr>
      <w:r>
        <w:t>should be able to handle expressions with parentheses to define precedence and grouping.</w:t>
      </w:r>
    </w:p>
    <w:bookmarkEnd w:id="19"/>
    <w:p w14:paraId="0746FC7A" w14:textId="77777777" w:rsidR="00DB2381" w:rsidRDefault="00DB2381" w:rsidP="001A2BF2">
      <w:pPr>
        <w:pStyle w:val="BodyText"/>
      </w:pPr>
    </w:p>
    <w:p w14:paraId="75EF04E1" w14:textId="3B74B4C0" w:rsidR="001A2BF2" w:rsidRDefault="001A2BF2" w:rsidP="001A2BF2">
      <w:pPr>
        <w:pStyle w:val="BodyText"/>
      </w:pPr>
      <w:r>
        <w:t>This is a software engineering project, and as such the emphasis extends beyond the final</w:t>
      </w:r>
    </w:p>
    <w:p w14:paraId="6D9B1F6D" w14:textId="0F18DC3F" w:rsidR="001A2BF2" w:rsidRDefault="001A2BF2" w:rsidP="001A2BF2">
      <w:pPr>
        <w:pStyle w:val="BodyText"/>
      </w:pPr>
      <w:proofErr w:type="gramStart"/>
      <w:r>
        <w:t>product;</w:t>
      </w:r>
      <w:proofErr w:type="gramEnd"/>
      <w:r>
        <w:t xml:space="preserve"> it encompasses the development process. </w:t>
      </w:r>
      <w:r w:rsidR="00DB2381">
        <w:t xml:space="preserve">Project </w:t>
      </w:r>
      <w:r>
        <w:t>deliverables will include a</w:t>
      </w:r>
    </w:p>
    <w:p w14:paraId="731183D1" w14:textId="77777777" w:rsidR="001A2BF2" w:rsidRDefault="001A2BF2" w:rsidP="001A2BF2">
      <w:pPr>
        <w:pStyle w:val="BodyText"/>
      </w:pPr>
      <w:r>
        <w:t>meticulously crafted project plan, a requirements document, a design document that seamlessly</w:t>
      </w:r>
    </w:p>
    <w:p w14:paraId="01FAE66F" w14:textId="77777777" w:rsidR="001A2BF2" w:rsidRDefault="001A2BF2" w:rsidP="001A2BF2">
      <w:pPr>
        <w:pStyle w:val="BodyText"/>
      </w:pPr>
      <w:r>
        <w:t xml:space="preserve">aligns with the specified requirements, a set of rigorous test cases derived from the </w:t>
      </w:r>
      <w:proofErr w:type="gramStart"/>
      <w:r>
        <w:t>requirements</w:t>
      </w:r>
      <w:proofErr w:type="gramEnd"/>
    </w:p>
    <w:p w14:paraId="76E53B03" w14:textId="05449D77" w:rsidR="001A2BF2" w:rsidRPr="001A2BF2" w:rsidRDefault="001A2BF2" w:rsidP="00DB2381">
      <w:pPr>
        <w:pStyle w:val="BodyText"/>
      </w:pPr>
      <w:r>
        <w:t>and the design, and ultimately, the fully realized product.</w:t>
      </w:r>
    </w:p>
    <w:p w14:paraId="4D9E4AF2" w14:textId="3EC71C78" w:rsidR="008A08F7" w:rsidRDefault="00E918C5" w:rsidP="008A08F7">
      <w:pPr>
        <w:pStyle w:val="Heading2"/>
      </w:pPr>
      <w:bookmarkStart w:id="20" w:name="_Toc524312834"/>
      <w:bookmarkStart w:id="21" w:name="_Toc146452542"/>
      <w:r w:rsidRPr="00C26778">
        <w:t>Assumptions and Constraints</w:t>
      </w:r>
      <w:bookmarkEnd w:id="20"/>
      <w:bookmarkEnd w:id="21"/>
    </w:p>
    <w:p w14:paraId="69D06158" w14:textId="3F48241D" w:rsidR="00A2421A" w:rsidRDefault="00A2421A">
      <w:pPr>
        <w:pStyle w:val="BodyText"/>
        <w:numPr>
          <w:ilvl w:val="0"/>
          <w:numId w:val="2"/>
        </w:numPr>
        <w:ind w:left="1080"/>
      </w:pPr>
      <w:r>
        <w:t>All members are full-time students (limited working time).</w:t>
      </w:r>
    </w:p>
    <w:p w14:paraId="0EF65E7D" w14:textId="3D16BAD5" w:rsidR="00A2421A" w:rsidRPr="00A2421A" w:rsidRDefault="00DB2381">
      <w:pPr>
        <w:pStyle w:val="BodyText"/>
        <w:numPr>
          <w:ilvl w:val="0"/>
          <w:numId w:val="2"/>
        </w:numPr>
        <w:ind w:left="1080"/>
      </w:pPr>
      <w:r>
        <w:t>Hard deadline of December 5</w:t>
      </w:r>
      <w:r w:rsidRPr="00DB2381">
        <w:rPr>
          <w:vertAlign w:val="superscript"/>
        </w:rPr>
        <w:t>th</w:t>
      </w:r>
      <w:r>
        <w:t>.</w:t>
      </w:r>
    </w:p>
    <w:p w14:paraId="3609A36E" w14:textId="77777777" w:rsidR="00E918C5" w:rsidRPr="00C26778" w:rsidRDefault="00E918C5">
      <w:pPr>
        <w:pStyle w:val="Heading2"/>
      </w:pPr>
      <w:bookmarkStart w:id="22" w:name="_Toc524312835"/>
      <w:bookmarkStart w:id="23" w:name="_Toc146452543"/>
      <w:r w:rsidRPr="00C26778">
        <w:t>Project Deliverables</w:t>
      </w:r>
      <w:bookmarkEnd w:id="22"/>
      <w:bookmarkEnd w:id="23"/>
    </w:p>
    <w:p w14:paraId="5F792CB4" w14:textId="4B9EF07A" w:rsidR="00A2421A" w:rsidRDefault="00A2421A">
      <w:pPr>
        <w:pStyle w:val="BodyText"/>
        <w:numPr>
          <w:ilvl w:val="0"/>
          <w:numId w:val="2"/>
        </w:numPr>
        <w:ind w:left="1080"/>
      </w:pPr>
      <w:r>
        <w:t>Engineering Artifacts/Documentation</w:t>
      </w:r>
    </w:p>
    <w:p w14:paraId="46B4CEA1" w14:textId="6A82D079" w:rsidR="00A2421A" w:rsidRDefault="00A2421A">
      <w:pPr>
        <w:pStyle w:val="BodyText"/>
        <w:numPr>
          <w:ilvl w:val="0"/>
          <w:numId w:val="2"/>
        </w:numPr>
        <w:ind w:left="1440"/>
      </w:pPr>
      <w:r>
        <w:t>Project Management Plan (This Document)</w:t>
      </w:r>
    </w:p>
    <w:p w14:paraId="2167DD24" w14:textId="74E24C89" w:rsidR="00A2421A" w:rsidRDefault="00A2421A">
      <w:pPr>
        <w:pStyle w:val="BodyText"/>
        <w:numPr>
          <w:ilvl w:val="0"/>
          <w:numId w:val="2"/>
        </w:numPr>
        <w:ind w:left="1440"/>
      </w:pPr>
      <w:r>
        <w:t>Requirements Document</w:t>
      </w:r>
    </w:p>
    <w:p w14:paraId="289B8213" w14:textId="79653988" w:rsidR="00A2421A" w:rsidRDefault="00A2421A">
      <w:pPr>
        <w:pStyle w:val="BodyText"/>
        <w:numPr>
          <w:ilvl w:val="0"/>
          <w:numId w:val="2"/>
        </w:numPr>
        <w:ind w:left="1440"/>
      </w:pPr>
      <w:r>
        <w:t>Design Specifications</w:t>
      </w:r>
    </w:p>
    <w:p w14:paraId="70D9DE21" w14:textId="25780E43" w:rsidR="00A2421A" w:rsidRDefault="00A2421A">
      <w:pPr>
        <w:pStyle w:val="BodyText"/>
        <w:numPr>
          <w:ilvl w:val="0"/>
          <w:numId w:val="2"/>
        </w:numPr>
        <w:ind w:left="1080"/>
      </w:pPr>
      <w:r>
        <w:t>C++ Program to parse Arithmetic Expressions</w:t>
      </w:r>
      <w:r w:rsidR="009F3C2E">
        <w:t xml:space="preserve"> (+, -, *, /, %, ^)</w:t>
      </w:r>
    </w:p>
    <w:p w14:paraId="15B7DB2C" w14:textId="4BCC13EC" w:rsidR="001A2BF2" w:rsidRPr="001A2BF2" w:rsidRDefault="00A2421A" w:rsidP="009F3C2E">
      <w:pPr>
        <w:pStyle w:val="BodyText"/>
        <w:numPr>
          <w:ilvl w:val="0"/>
          <w:numId w:val="2"/>
        </w:numPr>
        <w:ind w:left="1440"/>
      </w:pPr>
      <w:r>
        <w:t>User Manual or README</w:t>
      </w:r>
    </w:p>
    <w:p w14:paraId="76FD6A48" w14:textId="2A93343B"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w:t>
      </w:r>
      <w:r w:rsidR="00325AF6">
        <w:rPr>
          <w:i/>
          <w:iCs/>
        </w:rPr>
        <w:t>1</w:t>
      </w:r>
      <w:r w:rsidRPr="00C26778">
        <w:rPr>
          <w:i/>
          <w:iCs/>
        </w:rPr>
        <w:t>.</w:t>
      </w:r>
      <w:r w:rsidR="00325AF6">
        <w:rPr>
          <w:i/>
          <w:iCs/>
        </w:rPr>
        <w:t>3</w:t>
      </w:r>
      <w:r w:rsidRPr="00C26778">
        <w:rPr>
          <w:i/>
          <w:iCs/>
        </w:rPr>
        <w:t xml:space="preserve"> Project Schedule</w:t>
      </w:r>
      <w:r w:rsidRPr="00C26778">
        <w:t>.</w:t>
      </w:r>
    </w:p>
    <w:p w14:paraId="72E33654" w14:textId="77777777" w:rsidR="00E918C5" w:rsidRPr="00C26778" w:rsidRDefault="00E918C5">
      <w:pPr>
        <w:pStyle w:val="Heading2"/>
      </w:pPr>
      <w:bookmarkStart w:id="24" w:name="_Toc524312836"/>
      <w:bookmarkStart w:id="25" w:name="_Toc146452544"/>
      <w:r w:rsidRPr="00C26778">
        <w:t>Evolution of the Software Development Plan</w:t>
      </w:r>
      <w:bookmarkEnd w:id="24"/>
      <w:bookmarkEnd w:id="25"/>
    </w:p>
    <w:p w14:paraId="7974B132" w14:textId="67585A28" w:rsidR="00E918C5" w:rsidRPr="00325AF6" w:rsidRDefault="00E918C5">
      <w:pPr>
        <w:pStyle w:val="BodyText"/>
      </w:pPr>
      <w:r w:rsidRPr="00C26778">
        <w:t xml:space="preserve">The </w:t>
      </w:r>
      <w:r w:rsidRPr="00C26778">
        <w:rPr>
          <w:i/>
          <w:iCs/>
        </w:rPr>
        <w:t>Software Development Plan</w:t>
      </w:r>
      <w:r w:rsidRPr="00C26778">
        <w:t xml:space="preserve"> will be revised prior to the start of each Iteration phase.</w:t>
      </w:r>
      <w:r w:rsidR="00325AF6">
        <w:t xml:space="preserve"> See </w:t>
      </w:r>
      <w:r w:rsidR="00325AF6" w:rsidRPr="00325AF6">
        <w:rPr>
          <w:i/>
          <w:iCs/>
        </w:rPr>
        <w:t>Section 4.1.3</w:t>
      </w:r>
      <w:r w:rsidR="00325AF6">
        <w:rPr>
          <w:i/>
          <w:iCs/>
        </w:rPr>
        <w:t xml:space="preserve"> Project Schedule</w:t>
      </w:r>
      <w:r w:rsidR="00325AF6">
        <w:t xml:space="preserve"> for each planned Iteration phase. Unplanned revisions to this document can be done at any time for any reason, but common reasons may include fixing typographical errors, improving clarity of document, et. cetera.</w:t>
      </w:r>
    </w:p>
    <w:p w14:paraId="0CBEC78C" w14:textId="77777777" w:rsidR="00E918C5" w:rsidRPr="00C26778" w:rsidRDefault="00E918C5">
      <w:pPr>
        <w:pStyle w:val="Heading1"/>
      </w:pPr>
      <w:bookmarkStart w:id="26" w:name="_Toc524312837"/>
      <w:bookmarkStart w:id="27" w:name="_Toc146452545"/>
      <w:r w:rsidRPr="00C26778">
        <w:t>Project Organization</w:t>
      </w:r>
      <w:bookmarkEnd w:id="26"/>
      <w:bookmarkEnd w:id="27"/>
    </w:p>
    <w:p w14:paraId="0DFA0D6B" w14:textId="77777777" w:rsidR="00E918C5" w:rsidRPr="00C26778" w:rsidRDefault="00E918C5">
      <w:pPr>
        <w:pStyle w:val="Heading2"/>
      </w:pPr>
      <w:bookmarkStart w:id="28" w:name="_Toc524312838"/>
      <w:bookmarkStart w:id="29" w:name="_Toc146452546"/>
      <w:r w:rsidRPr="00C26778">
        <w:t>Organizational Structure</w:t>
      </w:r>
      <w:bookmarkEnd w:id="28"/>
      <w:bookmarkEnd w:id="29"/>
    </w:p>
    <w:p w14:paraId="77721DB4" w14:textId="645A9520" w:rsidR="00DB2381" w:rsidRDefault="00DB2381" w:rsidP="00DB2381">
      <w:pPr>
        <w:pStyle w:val="BodyText"/>
      </w:pPr>
      <w:r>
        <w:t>All members of the team have equal responsibility and there is no organizational hierarchy, except for the Project Leader who generally dictates Project Direction as well. Organizational roles are also flexible, there will be expected variance in role assignment through project iterations (except for Project Leader). All available roles are described now:</w:t>
      </w:r>
    </w:p>
    <w:p w14:paraId="669FDCA5" w14:textId="100FEEB3" w:rsidR="00DB2381" w:rsidRDefault="00DB2381">
      <w:pPr>
        <w:pStyle w:val="BodyText"/>
        <w:numPr>
          <w:ilvl w:val="0"/>
          <w:numId w:val="5"/>
        </w:numPr>
      </w:pPr>
      <w:r w:rsidRPr="00DB2381">
        <w:rPr>
          <w:u w:val="single"/>
        </w:rPr>
        <w:t>Project Leader</w:t>
      </w:r>
      <w:r>
        <w:t>: Overall project leadership; primary interface with the instructor, client.</w:t>
      </w:r>
    </w:p>
    <w:p w14:paraId="2747762D" w14:textId="59FB12E0" w:rsidR="00DB2381" w:rsidRDefault="00DB2381">
      <w:pPr>
        <w:pStyle w:val="BodyText"/>
        <w:numPr>
          <w:ilvl w:val="0"/>
          <w:numId w:val="5"/>
        </w:numPr>
      </w:pPr>
      <w:r w:rsidRPr="00DB2381">
        <w:rPr>
          <w:u w:val="single"/>
        </w:rPr>
        <w:t>Secretary</w:t>
      </w:r>
      <w:r>
        <w:t>: Handles scheduling, taking notes of the meetings, recording a log of team meetings.</w:t>
      </w:r>
    </w:p>
    <w:p w14:paraId="3F5265D3" w14:textId="33BFA294" w:rsidR="00DB2381" w:rsidRDefault="00DB2381">
      <w:pPr>
        <w:pStyle w:val="BodyText"/>
        <w:numPr>
          <w:ilvl w:val="0"/>
          <w:numId w:val="5"/>
        </w:numPr>
      </w:pPr>
      <w:r w:rsidRPr="00DB2381">
        <w:rPr>
          <w:u w:val="single"/>
        </w:rPr>
        <w:lastRenderedPageBreak/>
        <w:t>Q</w:t>
      </w:r>
      <w:r>
        <w:rPr>
          <w:u w:val="single"/>
        </w:rPr>
        <w:t>uality Assurance (Q/A)</w:t>
      </w:r>
      <w:r w:rsidRPr="00DB2381">
        <w:rPr>
          <w:u w:val="single"/>
        </w:rPr>
        <w:t xml:space="preserve"> Engineer:</w:t>
      </w:r>
      <w:r>
        <w:t xml:space="preserve"> Automated Q/A Engineer or Manual Q/A Engineer, Secondary approver of code changes.</w:t>
      </w:r>
    </w:p>
    <w:p w14:paraId="62871D7D" w14:textId="0F69C3C1" w:rsidR="00DB2381" w:rsidRDefault="00DB2381">
      <w:pPr>
        <w:pStyle w:val="BodyText"/>
        <w:numPr>
          <w:ilvl w:val="0"/>
          <w:numId w:val="5"/>
        </w:numPr>
      </w:pPr>
      <w:r w:rsidRPr="00DB2381">
        <w:rPr>
          <w:u w:val="single"/>
        </w:rPr>
        <w:t>Configuration management engineer (DevOps)</w:t>
      </w:r>
      <w:r>
        <w:t>: Configure CI/CD Pipelines through GitHub. Work closely with Q/A Engineers.</w:t>
      </w:r>
    </w:p>
    <w:p w14:paraId="69DDD8DD" w14:textId="4EC9EAF5" w:rsidR="00DB2381" w:rsidRDefault="00DB2381">
      <w:pPr>
        <w:pStyle w:val="BodyText"/>
        <w:numPr>
          <w:ilvl w:val="0"/>
          <w:numId w:val="5"/>
        </w:numPr>
      </w:pPr>
      <w:r w:rsidRPr="00DB2381">
        <w:rPr>
          <w:u w:val="single"/>
        </w:rPr>
        <w:t>Technical Lead</w:t>
      </w:r>
      <w:r>
        <w:t>: make decisions about how to implement requirements, primary approver of code changes.</w:t>
      </w:r>
    </w:p>
    <w:p w14:paraId="72DBEECD" w14:textId="77777777" w:rsidR="00E918C5" w:rsidRPr="00C26778" w:rsidRDefault="00E918C5">
      <w:pPr>
        <w:pStyle w:val="Heading2"/>
      </w:pPr>
      <w:bookmarkStart w:id="30" w:name="_Toc524312840"/>
      <w:bookmarkStart w:id="31" w:name="_Toc146452547"/>
      <w:r w:rsidRPr="00C26778">
        <w:t>Roles and Responsibilities</w:t>
      </w:r>
      <w:bookmarkEnd w:id="30"/>
      <w:bookmarkEnd w:id="31"/>
    </w:p>
    <w:p w14:paraId="1D18CFB6" w14:textId="332D9B95" w:rsidR="00F00FBB" w:rsidRDefault="00F00FBB" w:rsidP="00F00FBB">
      <w:pPr>
        <w:pStyle w:val="BodyText"/>
      </w:pPr>
      <w:r>
        <w:t>All members have the Developer role and are expected to contribute some technical work (code).</w:t>
      </w:r>
      <w:r w:rsidR="00A2421A">
        <w:t xml:space="preserve"> Roles may change from iteration to iteration.</w:t>
      </w:r>
    </w:p>
    <w:p w14:paraId="62C50B86" w14:textId="6587D293" w:rsidR="00C471D1" w:rsidRPr="00F00FBB" w:rsidRDefault="00C471D1" w:rsidP="00F00FBB">
      <w:pPr>
        <w:pStyle w:val="BodyText"/>
      </w:pPr>
      <w:r w:rsidRPr="00C471D1">
        <w:t>Note there is no Technical Lead assigned. This will be assigned after the first iteration phase has begun.</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1F952D5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2ABE36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67400F3B" w14:textId="77777777" w:rsidR="00E918C5" w:rsidRPr="00C26778" w:rsidRDefault="00E918C5">
            <w:pPr>
              <w:rPr>
                <w:sz w:val="24"/>
                <w:szCs w:val="24"/>
              </w:rPr>
            </w:pPr>
            <w:r w:rsidRPr="00C26778">
              <w:rPr>
                <w:b/>
                <w:bCs/>
              </w:rPr>
              <w:t>Unified Process for EDUcation Role</w:t>
            </w:r>
          </w:p>
        </w:tc>
      </w:tr>
      <w:tr w:rsidR="00E918C5" w:rsidRPr="00C26778" w14:paraId="3531898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8F93374" w14:textId="1008C26B" w:rsidR="00E918C5" w:rsidRPr="00C26778" w:rsidRDefault="001A2BF2">
            <w:pPr>
              <w:rPr>
                <w:szCs w:val="24"/>
              </w:rPr>
            </w:pPr>
            <w:r>
              <w:rPr>
                <w:szCs w:val="24"/>
              </w:rPr>
              <w:t>Cody Duong</w:t>
            </w:r>
          </w:p>
        </w:tc>
        <w:tc>
          <w:tcPr>
            <w:tcW w:w="2988" w:type="pct"/>
            <w:tcBorders>
              <w:top w:val="outset" w:sz="6" w:space="0" w:color="auto"/>
              <w:left w:val="outset" w:sz="6" w:space="0" w:color="auto"/>
              <w:bottom w:val="outset" w:sz="6" w:space="0" w:color="auto"/>
              <w:right w:val="outset" w:sz="6" w:space="0" w:color="auto"/>
            </w:tcBorders>
            <w:vAlign w:val="center"/>
          </w:tcPr>
          <w:p w14:paraId="4B37C29B" w14:textId="1D4601EE" w:rsidR="00E918C5" w:rsidRPr="00C26778" w:rsidRDefault="00F00FBB">
            <w:pPr>
              <w:rPr>
                <w:szCs w:val="24"/>
              </w:rPr>
            </w:pPr>
            <w:r>
              <w:rPr>
                <w:szCs w:val="24"/>
              </w:rPr>
              <w:t>Project Leader</w:t>
            </w:r>
          </w:p>
        </w:tc>
      </w:tr>
      <w:tr w:rsidR="00E918C5" w:rsidRPr="00C26778" w14:paraId="3C0945C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874E17F" w14:textId="6AB89F6D" w:rsidR="00E918C5" w:rsidRPr="00C26778" w:rsidRDefault="00A2421A">
            <w:pPr>
              <w:rPr>
                <w:szCs w:val="24"/>
              </w:rPr>
            </w:pPr>
            <w:r>
              <w:rPr>
                <w:szCs w:val="24"/>
              </w:rPr>
              <w:t>Tuan Vu</w:t>
            </w:r>
          </w:p>
        </w:tc>
        <w:tc>
          <w:tcPr>
            <w:tcW w:w="2988" w:type="pct"/>
            <w:tcBorders>
              <w:top w:val="outset" w:sz="6" w:space="0" w:color="auto"/>
              <w:left w:val="outset" w:sz="6" w:space="0" w:color="auto"/>
              <w:bottom w:val="outset" w:sz="6" w:space="0" w:color="auto"/>
              <w:right w:val="outset" w:sz="6" w:space="0" w:color="auto"/>
            </w:tcBorders>
            <w:vAlign w:val="center"/>
          </w:tcPr>
          <w:p w14:paraId="46FB917D" w14:textId="641A4479" w:rsidR="00E918C5" w:rsidRPr="00C26778" w:rsidRDefault="00A2421A">
            <w:pPr>
              <w:rPr>
                <w:szCs w:val="24"/>
              </w:rPr>
            </w:pPr>
            <w:r>
              <w:rPr>
                <w:szCs w:val="24"/>
              </w:rPr>
              <w:t>Q/A Engineer</w:t>
            </w:r>
          </w:p>
        </w:tc>
      </w:tr>
      <w:tr w:rsidR="001A2BF2" w:rsidRPr="00C26778" w14:paraId="4521D71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08CBCCC" w14:textId="6A805978" w:rsidR="001A2BF2" w:rsidRPr="00C26778" w:rsidRDefault="00A2421A">
            <w:pPr>
              <w:rPr>
                <w:szCs w:val="24"/>
              </w:rPr>
            </w:pPr>
            <w:r>
              <w:rPr>
                <w:szCs w:val="24"/>
              </w:rPr>
              <w:t xml:space="preserve">Zia </w:t>
            </w:r>
            <w:proofErr w:type="spellStart"/>
            <w:r>
              <w:rPr>
                <w:szCs w:val="24"/>
              </w:rPr>
              <w:t>Hosainzada</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7233B7DF" w14:textId="6C37A254" w:rsidR="001A2BF2" w:rsidRPr="00C26778" w:rsidRDefault="00A2421A">
            <w:pPr>
              <w:rPr>
                <w:szCs w:val="24"/>
              </w:rPr>
            </w:pPr>
            <w:r>
              <w:rPr>
                <w:szCs w:val="24"/>
              </w:rPr>
              <w:t>Secretary</w:t>
            </w:r>
          </w:p>
        </w:tc>
      </w:tr>
      <w:tr w:rsidR="00A2421A" w:rsidRPr="00C26778" w14:paraId="3D7DFDAC"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7BC3F1A" w14:textId="220FD45E" w:rsidR="00A2421A" w:rsidRDefault="00A2421A">
            <w:pPr>
              <w:rPr>
                <w:szCs w:val="24"/>
              </w:rPr>
            </w:pPr>
            <w:r>
              <w:rPr>
                <w:szCs w:val="24"/>
              </w:rPr>
              <w:t>Kyle Moore</w:t>
            </w:r>
          </w:p>
        </w:tc>
        <w:tc>
          <w:tcPr>
            <w:tcW w:w="2988" w:type="pct"/>
            <w:tcBorders>
              <w:top w:val="outset" w:sz="6" w:space="0" w:color="auto"/>
              <w:left w:val="outset" w:sz="6" w:space="0" w:color="auto"/>
              <w:bottom w:val="outset" w:sz="6" w:space="0" w:color="auto"/>
              <w:right w:val="outset" w:sz="6" w:space="0" w:color="auto"/>
            </w:tcBorders>
            <w:vAlign w:val="center"/>
          </w:tcPr>
          <w:p w14:paraId="1BCDB3F8" w14:textId="2C484B4D" w:rsidR="00A2421A" w:rsidRDefault="00A2421A">
            <w:pPr>
              <w:rPr>
                <w:szCs w:val="24"/>
              </w:rPr>
            </w:pPr>
            <w:r>
              <w:rPr>
                <w:szCs w:val="24"/>
              </w:rPr>
              <w:t>Q/A Engineer</w:t>
            </w:r>
          </w:p>
        </w:tc>
      </w:tr>
      <w:tr w:rsidR="00A2421A" w:rsidRPr="00C26778" w14:paraId="69D155F9"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167B660" w14:textId="2974AB32" w:rsidR="00A2421A" w:rsidRDefault="00A2421A">
            <w:pPr>
              <w:rPr>
                <w:szCs w:val="24"/>
              </w:rPr>
            </w:pPr>
            <w:r>
              <w:rPr>
                <w:szCs w:val="24"/>
              </w:rPr>
              <w:t>Kobe Jordan</w:t>
            </w:r>
          </w:p>
        </w:tc>
        <w:tc>
          <w:tcPr>
            <w:tcW w:w="2988" w:type="pct"/>
            <w:tcBorders>
              <w:top w:val="outset" w:sz="6" w:space="0" w:color="auto"/>
              <w:left w:val="outset" w:sz="6" w:space="0" w:color="auto"/>
              <w:bottom w:val="outset" w:sz="6" w:space="0" w:color="auto"/>
              <w:right w:val="outset" w:sz="6" w:space="0" w:color="auto"/>
            </w:tcBorders>
            <w:vAlign w:val="center"/>
          </w:tcPr>
          <w:p w14:paraId="32CC7C82" w14:textId="6B6E9BDA" w:rsidR="00A2421A" w:rsidRDefault="00A2421A">
            <w:pPr>
              <w:rPr>
                <w:szCs w:val="24"/>
              </w:rPr>
            </w:pPr>
            <w:r>
              <w:rPr>
                <w:szCs w:val="24"/>
              </w:rPr>
              <w:t>DevOps (Configuration Engineer)</w:t>
            </w:r>
          </w:p>
        </w:tc>
      </w:tr>
      <w:tr w:rsidR="00A2421A" w:rsidRPr="00C26778" w14:paraId="65A37E62"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1601D12" w14:textId="5CE83B70" w:rsidR="00A2421A" w:rsidRDefault="00A2421A">
            <w:pPr>
              <w:rPr>
                <w:szCs w:val="24"/>
              </w:rPr>
            </w:pPr>
            <w:r>
              <w:rPr>
                <w:szCs w:val="24"/>
              </w:rPr>
              <w:t xml:space="preserve">Max </w:t>
            </w:r>
            <w:proofErr w:type="spellStart"/>
            <w:r>
              <w:rPr>
                <w:szCs w:val="24"/>
              </w:rPr>
              <w:t>Djafarov</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5F47EEDD" w14:textId="3AD3B324" w:rsidR="00A2421A" w:rsidRDefault="00A2421A">
            <w:pPr>
              <w:rPr>
                <w:szCs w:val="24"/>
              </w:rPr>
            </w:pPr>
            <w:r>
              <w:rPr>
                <w:szCs w:val="24"/>
              </w:rPr>
              <w:t>DevOps (Configuration Engineer)</w:t>
            </w:r>
          </w:p>
        </w:tc>
      </w:tr>
    </w:tbl>
    <w:p w14:paraId="73E04061" w14:textId="6AF8B6FE" w:rsidR="00E918C5" w:rsidRPr="00C26778" w:rsidRDefault="00E918C5">
      <w:pPr>
        <w:pStyle w:val="Heading1"/>
      </w:pPr>
      <w:bookmarkStart w:id="32" w:name="_Toc524312841"/>
      <w:bookmarkStart w:id="33" w:name="_Toc146452548"/>
      <w:r w:rsidRPr="00C26778">
        <w:t>Management Process</w:t>
      </w:r>
      <w:bookmarkEnd w:id="32"/>
      <w:bookmarkEnd w:id="33"/>
    </w:p>
    <w:p w14:paraId="12A38793" w14:textId="77777777" w:rsidR="00E918C5" w:rsidRPr="00C26778" w:rsidRDefault="00E918C5">
      <w:pPr>
        <w:pStyle w:val="Heading2"/>
      </w:pPr>
      <w:bookmarkStart w:id="34" w:name="_Toc524312843"/>
      <w:bookmarkStart w:id="35" w:name="_Toc146452549"/>
      <w:r w:rsidRPr="00C26778">
        <w:t>Project Plan</w:t>
      </w:r>
      <w:bookmarkEnd w:id="34"/>
      <w:bookmarkEnd w:id="35"/>
    </w:p>
    <w:p w14:paraId="389A813C" w14:textId="552C7B03" w:rsidR="00325AF6" w:rsidRPr="00325AF6" w:rsidRDefault="00E918C5" w:rsidP="00325AF6">
      <w:pPr>
        <w:pStyle w:val="infoblue0"/>
        <w:rPr>
          <w:i w:val="0"/>
          <w:iCs w:val="0"/>
          <w:color w:val="000000" w:themeColor="text1"/>
        </w:rPr>
      </w:pPr>
      <w:r w:rsidRPr="00325AF6">
        <w:rPr>
          <w:i w:val="0"/>
          <w:iCs w:val="0"/>
          <w:color w:val="000000" w:themeColor="text1"/>
        </w:rPr>
        <w:t>This section contains the schedule and resources for the project.</w:t>
      </w:r>
    </w:p>
    <w:p w14:paraId="5306A4FE" w14:textId="77777777" w:rsidR="00E918C5" w:rsidRDefault="00E918C5">
      <w:pPr>
        <w:pStyle w:val="Heading3"/>
      </w:pPr>
      <w:bookmarkStart w:id="36" w:name="_Toc524312845"/>
      <w:r w:rsidRPr="00C26778">
        <w:t>Iteration Objectives</w:t>
      </w:r>
      <w:bookmarkEnd w:id="36"/>
    </w:p>
    <w:p w14:paraId="216894E6" w14:textId="19382D56" w:rsidR="00733952" w:rsidRDefault="00733952" w:rsidP="00733952">
      <w:pPr>
        <w:ind w:left="720"/>
      </w:pPr>
      <w:r>
        <w:t>Documentation Iteration Objectives</w:t>
      </w:r>
    </w:p>
    <w:p w14:paraId="2B474260" w14:textId="027B85FE" w:rsidR="00733952" w:rsidRPr="00733952" w:rsidRDefault="00733952">
      <w:pPr>
        <w:numPr>
          <w:ilvl w:val="0"/>
          <w:numId w:val="4"/>
        </w:numPr>
      </w:pPr>
      <w:r w:rsidRPr="00733952">
        <w:t>Software Development Plan</w:t>
      </w:r>
      <w:r w:rsidRPr="00733952">
        <w:rPr>
          <w:i/>
          <w:iCs/>
        </w:rPr>
        <w:t xml:space="preserve"> (this document)</w:t>
      </w:r>
    </w:p>
    <w:p w14:paraId="66064C6C" w14:textId="12421E30" w:rsidR="00733952" w:rsidRPr="00733952" w:rsidRDefault="00733952">
      <w:pPr>
        <w:numPr>
          <w:ilvl w:val="0"/>
          <w:numId w:val="4"/>
        </w:numPr>
      </w:pPr>
      <w:r w:rsidRPr="00733952">
        <w:t>Project Requirement Document</w:t>
      </w:r>
    </w:p>
    <w:p w14:paraId="18DE3996" w14:textId="6AAC0289" w:rsidR="00733952" w:rsidRDefault="00733952">
      <w:pPr>
        <w:numPr>
          <w:ilvl w:val="0"/>
          <w:numId w:val="4"/>
        </w:numPr>
      </w:pPr>
      <w:r>
        <w:t>Project Architecture and Design Document</w:t>
      </w:r>
    </w:p>
    <w:p w14:paraId="23F3B476" w14:textId="77777777" w:rsidR="00733952" w:rsidRDefault="00733952" w:rsidP="00733952">
      <w:pPr>
        <w:ind w:left="720"/>
      </w:pPr>
    </w:p>
    <w:p w14:paraId="6609F93B" w14:textId="0002BC9D" w:rsidR="00733952" w:rsidRPr="00733952" w:rsidRDefault="00733952" w:rsidP="00733952">
      <w:pPr>
        <w:ind w:left="720"/>
      </w:pPr>
      <w:r>
        <w:t>Software Iteration Objectives</w:t>
      </w:r>
    </w:p>
    <w:p w14:paraId="402D6592" w14:textId="5D3E027C" w:rsidR="00325AF6" w:rsidRPr="00733952" w:rsidRDefault="00325AF6">
      <w:pPr>
        <w:numPr>
          <w:ilvl w:val="0"/>
          <w:numId w:val="4"/>
        </w:numPr>
      </w:pPr>
      <w:r w:rsidRPr="00733952">
        <w:t>Expression Parsing</w:t>
      </w:r>
      <w:r w:rsidR="008A08F7" w:rsidRPr="00733952">
        <w:t xml:space="preserve">: Parse user input, considering operator precedence (PEMDAS) as well as </w:t>
      </w:r>
      <w:r w:rsidR="00733952" w:rsidRPr="00733952">
        <w:t>parentheses.</w:t>
      </w:r>
    </w:p>
    <w:p w14:paraId="2F8FBE37" w14:textId="5E08DC0B" w:rsidR="00325AF6" w:rsidRPr="00733952" w:rsidRDefault="00325AF6">
      <w:pPr>
        <w:numPr>
          <w:ilvl w:val="0"/>
          <w:numId w:val="4"/>
        </w:numPr>
      </w:pPr>
      <w:r w:rsidRPr="00733952">
        <w:t>Operator Support</w:t>
      </w:r>
    </w:p>
    <w:p w14:paraId="4CAF7D0F" w14:textId="2AEA2FFF" w:rsidR="00325AF6" w:rsidRPr="00733952" w:rsidRDefault="00325AF6">
      <w:pPr>
        <w:numPr>
          <w:ilvl w:val="1"/>
          <w:numId w:val="4"/>
        </w:numPr>
      </w:pPr>
      <w:r w:rsidRPr="00733952">
        <w:t>Addition (+)</w:t>
      </w:r>
    </w:p>
    <w:p w14:paraId="3470811A" w14:textId="779C9FEB" w:rsidR="00325AF6" w:rsidRPr="00733952" w:rsidRDefault="00325AF6">
      <w:pPr>
        <w:numPr>
          <w:ilvl w:val="1"/>
          <w:numId w:val="4"/>
        </w:numPr>
      </w:pPr>
      <w:r w:rsidRPr="00733952">
        <w:t>Subtraction (-)</w:t>
      </w:r>
    </w:p>
    <w:p w14:paraId="4F5DB476" w14:textId="5CD93EEF" w:rsidR="00325AF6" w:rsidRPr="00733952" w:rsidRDefault="00325AF6">
      <w:pPr>
        <w:numPr>
          <w:ilvl w:val="1"/>
          <w:numId w:val="4"/>
        </w:numPr>
      </w:pPr>
      <w:r w:rsidRPr="00733952">
        <w:t>Multiplication (*)</w:t>
      </w:r>
    </w:p>
    <w:p w14:paraId="420E486B" w14:textId="141BC2DA" w:rsidR="00325AF6" w:rsidRPr="00733952" w:rsidRDefault="00325AF6">
      <w:pPr>
        <w:numPr>
          <w:ilvl w:val="1"/>
          <w:numId w:val="4"/>
        </w:numPr>
      </w:pPr>
      <w:r w:rsidRPr="00733952">
        <w:t>Division (/)</w:t>
      </w:r>
    </w:p>
    <w:p w14:paraId="3DFF801F" w14:textId="3F9E43E9" w:rsidR="00325AF6" w:rsidRPr="00733952" w:rsidRDefault="00325AF6">
      <w:pPr>
        <w:numPr>
          <w:ilvl w:val="1"/>
          <w:numId w:val="4"/>
        </w:numPr>
      </w:pPr>
      <w:r w:rsidRPr="00733952">
        <w:t>Modulo (%)</w:t>
      </w:r>
    </w:p>
    <w:p w14:paraId="59AD33D5" w14:textId="7327EF01" w:rsidR="00325AF6" w:rsidRPr="00733952" w:rsidRDefault="00325AF6">
      <w:pPr>
        <w:numPr>
          <w:ilvl w:val="1"/>
          <w:numId w:val="4"/>
        </w:numPr>
      </w:pPr>
      <w:r w:rsidRPr="00733952">
        <w:t>Exponentiation (^)</w:t>
      </w:r>
    </w:p>
    <w:p w14:paraId="51E30834" w14:textId="474908CD" w:rsidR="00325AF6" w:rsidRDefault="00325AF6">
      <w:pPr>
        <w:numPr>
          <w:ilvl w:val="0"/>
          <w:numId w:val="4"/>
        </w:numPr>
      </w:pPr>
      <w:r w:rsidRPr="00733952">
        <w:t>Constants: Recognize and calculate numeric constants within the expression.</w:t>
      </w:r>
    </w:p>
    <w:p w14:paraId="291AAB5C" w14:textId="135B8B52" w:rsidR="00D53613" w:rsidRDefault="00D53613">
      <w:pPr>
        <w:numPr>
          <w:ilvl w:val="0"/>
          <w:numId w:val="4"/>
        </w:numPr>
      </w:pPr>
      <w:r>
        <w:t>Unit and Integration Testing</w:t>
      </w:r>
      <w:r w:rsidR="00B85CC9">
        <w:t xml:space="preserve"> (coincidentally or right after software changes)</w:t>
      </w:r>
    </w:p>
    <w:p w14:paraId="07864770" w14:textId="6FBFB06D" w:rsidR="00733952" w:rsidRDefault="00733952">
      <w:pPr>
        <w:numPr>
          <w:ilvl w:val="0"/>
          <w:numId w:val="4"/>
        </w:numPr>
      </w:pPr>
      <w:r>
        <w:t>User Manual</w:t>
      </w:r>
    </w:p>
    <w:p w14:paraId="0AEA722F" w14:textId="77777777" w:rsidR="00D53613" w:rsidRPr="00733952" w:rsidRDefault="00D53613" w:rsidP="00D53613"/>
    <w:p w14:paraId="3865ADC9" w14:textId="7A9CFC25" w:rsidR="008A08F7" w:rsidRPr="008A08F7" w:rsidRDefault="008A08F7" w:rsidP="008A08F7">
      <w:pPr>
        <w:ind w:left="720"/>
      </w:pPr>
      <w:r>
        <w:t>Each iteration objective may have some overlap, as well as be further subdivided into their constituent properties.</w:t>
      </w:r>
    </w:p>
    <w:p w14:paraId="03F4F11D" w14:textId="608066F0" w:rsidR="00325AF6" w:rsidRDefault="00E918C5" w:rsidP="00325AF6">
      <w:pPr>
        <w:pStyle w:val="Heading3"/>
      </w:pPr>
      <w:bookmarkStart w:id="37" w:name="_Toc524312846"/>
      <w:r w:rsidRPr="00C26778">
        <w:lastRenderedPageBreak/>
        <w:t>Releases</w:t>
      </w:r>
      <w:bookmarkStart w:id="38" w:name="_Toc524312847"/>
      <w:bookmarkEnd w:id="37"/>
    </w:p>
    <w:p w14:paraId="143E8065" w14:textId="428344A1" w:rsidR="00325AF6" w:rsidRDefault="008A08F7" w:rsidP="00325AF6">
      <w:pPr>
        <w:ind w:left="720"/>
      </w:pPr>
      <w:r>
        <w:t>The latest r</w:t>
      </w:r>
      <w:r w:rsidR="00325AF6">
        <w:t>eleases are to be tracked on the online GitHub repository releases page</w:t>
      </w:r>
      <w:r>
        <w:t xml:space="preserve">: </w:t>
      </w:r>
      <w:hyperlink r:id="rId12" w:history="1">
        <w:r w:rsidRPr="003F194C">
          <w:rPr>
            <w:rStyle w:val="Hyperlink"/>
          </w:rPr>
          <w:t>https://github.com/codyduong/EECS-348-Project/releases/</w:t>
        </w:r>
      </w:hyperlink>
    </w:p>
    <w:p w14:paraId="020AF952" w14:textId="77777777" w:rsidR="008A08F7" w:rsidRDefault="008A08F7" w:rsidP="00325AF6">
      <w:pPr>
        <w:ind w:left="720"/>
      </w:pPr>
    </w:p>
    <w:p w14:paraId="48BD1DE0" w14:textId="59743255" w:rsidR="008A08F7" w:rsidRDefault="008A08F7" w:rsidP="00325AF6">
      <w:pPr>
        <w:ind w:left="720"/>
      </w:pPr>
      <w:r>
        <w:t xml:space="preserve">Otherwise, releases </w:t>
      </w:r>
      <w:r w:rsidR="00733952">
        <w:t>at the time of writing are as follows</w:t>
      </w:r>
      <w:r>
        <w:t>:</w:t>
      </w:r>
    </w:p>
    <w:p w14:paraId="6AF329C2" w14:textId="34B4EB6B" w:rsidR="008A08F7" w:rsidRDefault="008A08F7">
      <w:pPr>
        <w:numPr>
          <w:ilvl w:val="0"/>
          <w:numId w:val="4"/>
        </w:numPr>
        <w:rPr>
          <w:u w:val="single"/>
        </w:rPr>
      </w:pPr>
      <w:r>
        <w:rPr>
          <w:u w:val="single"/>
        </w:rPr>
        <w:t>N/A – no releases at time of writing</w:t>
      </w:r>
    </w:p>
    <w:p w14:paraId="386BCA96" w14:textId="77777777" w:rsidR="008A08F7" w:rsidRDefault="008A08F7" w:rsidP="008A08F7"/>
    <w:p w14:paraId="52B4479B" w14:textId="28CC5299" w:rsidR="00E918C5" w:rsidRPr="00C26778" w:rsidRDefault="00E918C5">
      <w:pPr>
        <w:pStyle w:val="Heading3"/>
      </w:pPr>
      <w:r w:rsidRPr="00C26778">
        <w:t>Project Schedule</w:t>
      </w:r>
      <w:bookmarkEnd w:id="38"/>
    </w:p>
    <w:p w14:paraId="63C6FB88" w14:textId="34C1CA75" w:rsidR="00D53613" w:rsidRDefault="00D53613">
      <w:pPr>
        <w:pStyle w:val="infoblue0"/>
        <w:numPr>
          <w:ilvl w:val="0"/>
          <w:numId w:val="6"/>
        </w:numPr>
        <w:rPr>
          <w:i w:val="0"/>
          <w:iCs w:val="0"/>
          <w:color w:val="000000" w:themeColor="text1"/>
        </w:rPr>
      </w:pPr>
      <w:r>
        <w:rPr>
          <w:i w:val="0"/>
          <w:iCs w:val="0"/>
          <w:color w:val="000000" w:themeColor="text1"/>
        </w:rPr>
        <w:t>Software Development Plan, began 09/</w:t>
      </w:r>
      <w:r w:rsidR="00B85CC9">
        <w:rPr>
          <w:i w:val="0"/>
          <w:iCs w:val="0"/>
          <w:color w:val="000000" w:themeColor="text1"/>
        </w:rPr>
        <w:t>05, expected 09/23</w:t>
      </w:r>
    </w:p>
    <w:p w14:paraId="4C6506A2" w14:textId="4C93F912" w:rsidR="00733952" w:rsidRDefault="00733952">
      <w:pPr>
        <w:pStyle w:val="infoblue0"/>
        <w:numPr>
          <w:ilvl w:val="0"/>
          <w:numId w:val="6"/>
        </w:numPr>
        <w:rPr>
          <w:i w:val="0"/>
          <w:iCs w:val="0"/>
          <w:color w:val="000000" w:themeColor="text1"/>
        </w:rPr>
      </w:pPr>
      <w:r>
        <w:rPr>
          <w:i w:val="0"/>
          <w:iCs w:val="0"/>
          <w:color w:val="000000" w:themeColor="text1"/>
        </w:rPr>
        <w:t>Requirements Document, began 09/19, expected 10/</w:t>
      </w:r>
      <w:r w:rsidR="00D53613">
        <w:rPr>
          <w:i w:val="0"/>
          <w:iCs w:val="0"/>
          <w:color w:val="000000" w:themeColor="text1"/>
        </w:rPr>
        <w:t>24</w:t>
      </w:r>
    </w:p>
    <w:p w14:paraId="5952632F" w14:textId="783C7018" w:rsidR="00D53613" w:rsidRPr="00D53613" w:rsidRDefault="00733952">
      <w:pPr>
        <w:pStyle w:val="infoblue0"/>
        <w:numPr>
          <w:ilvl w:val="0"/>
          <w:numId w:val="6"/>
        </w:numPr>
        <w:rPr>
          <w:i w:val="0"/>
          <w:iCs w:val="0"/>
          <w:color w:val="000000" w:themeColor="text1"/>
        </w:rPr>
      </w:pPr>
      <w:r>
        <w:rPr>
          <w:i w:val="0"/>
          <w:iCs w:val="0"/>
          <w:color w:val="000000" w:themeColor="text1"/>
        </w:rPr>
        <w:t>Architecture and Design Document, begins 10/24</w:t>
      </w:r>
      <w:r w:rsidR="00D53613">
        <w:rPr>
          <w:i w:val="0"/>
          <w:iCs w:val="0"/>
          <w:color w:val="000000" w:themeColor="text1"/>
        </w:rPr>
        <w:t>, expected 10/31</w:t>
      </w:r>
    </w:p>
    <w:p w14:paraId="3C22C483" w14:textId="088EF6C1" w:rsidR="00733952" w:rsidRDefault="00733952">
      <w:pPr>
        <w:pStyle w:val="infoblue0"/>
        <w:numPr>
          <w:ilvl w:val="0"/>
          <w:numId w:val="6"/>
        </w:numPr>
        <w:rPr>
          <w:i w:val="0"/>
          <w:iCs w:val="0"/>
          <w:color w:val="000000" w:themeColor="text1"/>
        </w:rPr>
      </w:pPr>
      <w:r>
        <w:rPr>
          <w:i w:val="0"/>
          <w:iCs w:val="0"/>
          <w:color w:val="000000" w:themeColor="text1"/>
        </w:rPr>
        <w:t xml:space="preserve">Implement </w:t>
      </w:r>
      <w:r w:rsidR="00D53613">
        <w:rPr>
          <w:i w:val="0"/>
          <w:iCs w:val="0"/>
          <w:color w:val="000000" w:themeColor="text1"/>
        </w:rPr>
        <w:t>Project, begins 10/31, expected 12/05</w:t>
      </w:r>
    </w:p>
    <w:p w14:paraId="14486D70" w14:textId="1BF14E03" w:rsidR="00D53613" w:rsidRDefault="00D53613">
      <w:pPr>
        <w:pStyle w:val="infoblue0"/>
        <w:numPr>
          <w:ilvl w:val="1"/>
          <w:numId w:val="6"/>
        </w:numPr>
        <w:rPr>
          <w:i w:val="0"/>
          <w:iCs w:val="0"/>
          <w:color w:val="000000" w:themeColor="text1"/>
        </w:rPr>
      </w:pPr>
      <w:r>
        <w:rPr>
          <w:i w:val="0"/>
          <w:iCs w:val="0"/>
          <w:color w:val="000000" w:themeColor="text1"/>
        </w:rPr>
        <w:t>Expression Parsing (</w:t>
      </w:r>
      <w:r w:rsidRPr="00D53613">
        <w:rPr>
          <w:i w:val="0"/>
          <w:iCs w:val="0"/>
          <w:color w:val="000000"/>
        </w:rPr>
        <w:t>TARGET DATE TO BE DETERMINED</w:t>
      </w:r>
      <w:r>
        <w:rPr>
          <w:i w:val="0"/>
          <w:iCs w:val="0"/>
          <w:color w:val="000000"/>
        </w:rPr>
        <w:t>)</w:t>
      </w:r>
    </w:p>
    <w:p w14:paraId="42135556" w14:textId="2A683AD1" w:rsidR="00D53613" w:rsidRDefault="00D53613">
      <w:pPr>
        <w:pStyle w:val="infoblue0"/>
        <w:numPr>
          <w:ilvl w:val="1"/>
          <w:numId w:val="6"/>
        </w:numPr>
        <w:rPr>
          <w:i w:val="0"/>
          <w:iCs w:val="0"/>
          <w:color w:val="000000" w:themeColor="text1"/>
        </w:rPr>
      </w:pPr>
      <w:r>
        <w:rPr>
          <w:i w:val="0"/>
          <w:iCs w:val="0"/>
          <w:color w:val="000000" w:themeColor="text1"/>
        </w:rPr>
        <w:t>Operator Support (TARGET DATE TO BE DETERMINED)</w:t>
      </w:r>
      <w:r w:rsidR="00B85CC9">
        <w:rPr>
          <w:i w:val="0"/>
          <w:iCs w:val="0"/>
          <w:color w:val="000000" w:themeColor="text1"/>
        </w:rPr>
        <w:t xml:space="preserve">, subdivided into each operator </w:t>
      </w:r>
      <w:proofErr w:type="gramStart"/>
      <w:r w:rsidR="00B85CC9">
        <w:rPr>
          <w:i w:val="0"/>
          <w:iCs w:val="0"/>
          <w:color w:val="000000" w:themeColor="text1"/>
        </w:rPr>
        <w:t>type</w:t>
      </w:r>
      <w:proofErr w:type="gramEnd"/>
    </w:p>
    <w:p w14:paraId="37F8508B" w14:textId="073D53AD" w:rsidR="00D53613" w:rsidRPr="00D53613" w:rsidRDefault="00D53613">
      <w:pPr>
        <w:pStyle w:val="infoblue0"/>
        <w:numPr>
          <w:ilvl w:val="1"/>
          <w:numId w:val="6"/>
        </w:numPr>
        <w:rPr>
          <w:i w:val="0"/>
          <w:iCs w:val="0"/>
          <w:color w:val="000000" w:themeColor="text1"/>
        </w:rPr>
      </w:pPr>
      <w:r>
        <w:rPr>
          <w:i w:val="0"/>
          <w:iCs w:val="0"/>
          <w:color w:val="000000" w:themeColor="text1"/>
        </w:rPr>
        <w:t>Software Documentation (</w:t>
      </w:r>
      <w:r w:rsidRPr="00D53613">
        <w:rPr>
          <w:i w:val="0"/>
          <w:iCs w:val="0"/>
          <w:color w:val="000000"/>
        </w:rPr>
        <w:t>TARGET DATE TO BE DETERMINED</w:t>
      </w:r>
      <w:r>
        <w:rPr>
          <w:i w:val="0"/>
          <w:iCs w:val="0"/>
          <w:color w:val="000000"/>
        </w:rPr>
        <w:t>)</w:t>
      </w:r>
    </w:p>
    <w:p w14:paraId="18FD8DEB" w14:textId="3EDB08CA" w:rsidR="00D53613" w:rsidRPr="00733952" w:rsidRDefault="00D53613" w:rsidP="00D53613">
      <w:pPr>
        <w:pStyle w:val="infoblue0"/>
        <w:rPr>
          <w:i w:val="0"/>
          <w:iCs w:val="0"/>
          <w:color w:val="000000" w:themeColor="text1"/>
        </w:rPr>
      </w:pPr>
      <w:r>
        <w:rPr>
          <w:i w:val="0"/>
          <w:iCs w:val="0"/>
          <w:color w:val="000000"/>
        </w:rPr>
        <w:t>Later start and end dates for Iteration phases are not specified due to how “far” in the future they are. Since this Software Development Plan will be reevaluated at each Iteration phase, these dates will be determined eventually. As of right now, all Iteration phase artifacts are self-explanatory, or assume that for each Iteration phase the Project should be “working” and implement each Iteration objective.</w:t>
      </w:r>
      <w:r w:rsidR="00B85CC9">
        <w:rPr>
          <w:i w:val="0"/>
          <w:iCs w:val="0"/>
          <w:color w:val="000000"/>
        </w:rPr>
        <w:t xml:space="preserve"> Unit and Integration testing will be done coincidentally with each Iteration phase where applicable.</w:t>
      </w:r>
    </w:p>
    <w:p w14:paraId="641116B0" w14:textId="77777777" w:rsidR="00E918C5" w:rsidRDefault="00E918C5">
      <w:pPr>
        <w:pStyle w:val="Heading2"/>
      </w:pPr>
      <w:bookmarkStart w:id="39" w:name="_Toc447095892"/>
      <w:bookmarkStart w:id="40" w:name="_Toc512930361"/>
      <w:bookmarkStart w:id="41" w:name="_Toc447095893"/>
      <w:bookmarkStart w:id="42" w:name="_Toc512930362"/>
      <w:bookmarkStart w:id="43" w:name="_Toc430447687"/>
      <w:bookmarkStart w:id="44" w:name="_Toc447095894"/>
      <w:bookmarkStart w:id="45" w:name="_Toc512930363"/>
      <w:bookmarkStart w:id="46" w:name="_Toc430447688"/>
      <w:bookmarkStart w:id="47" w:name="_Toc430447689"/>
      <w:bookmarkStart w:id="48" w:name="_Toc447095895"/>
      <w:bookmarkStart w:id="49" w:name="_Toc512930364"/>
      <w:bookmarkStart w:id="50" w:name="_Toc430447690"/>
      <w:bookmarkStart w:id="51" w:name="_Toc447095896"/>
      <w:bookmarkStart w:id="52" w:name="_Toc512930365"/>
      <w:bookmarkStart w:id="53" w:name="_Toc447095897"/>
      <w:bookmarkStart w:id="54" w:name="_Toc512930366"/>
      <w:bookmarkStart w:id="55" w:name="_Toc430447691"/>
      <w:bookmarkStart w:id="56" w:name="_Toc447095898"/>
      <w:bookmarkStart w:id="57" w:name="_Toc512930367"/>
      <w:bookmarkStart w:id="58" w:name="_Toc447095908"/>
      <w:bookmarkStart w:id="59" w:name="_Toc512930368"/>
      <w:bookmarkStart w:id="60" w:name="_Toc513004379"/>
      <w:bookmarkStart w:id="61" w:name="_Toc146452550"/>
      <w:bookmarkEnd w:id="0"/>
      <w:bookmarkEnd w:id="3"/>
      <w:bookmarkEnd w:id="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r w:rsidRPr="00C26778">
        <w:t>Project Monitoring and Control</w:t>
      </w:r>
      <w:bookmarkEnd w:id="60"/>
      <w:bookmarkEnd w:id="61"/>
    </w:p>
    <w:p w14:paraId="33F3CCF6" w14:textId="2212BB54" w:rsidR="00733952" w:rsidRDefault="00A2421A">
      <w:pPr>
        <w:numPr>
          <w:ilvl w:val="0"/>
          <w:numId w:val="4"/>
        </w:numPr>
      </w:pPr>
      <w:r>
        <w:rPr>
          <w:u w:val="single"/>
        </w:rPr>
        <w:t>Requirements Management</w:t>
      </w:r>
      <w:r>
        <w:t>: GitHub Projects will be used to manage t</w:t>
      </w:r>
      <w:r w:rsidR="00733952">
        <w:t xml:space="preserve">ickets. Tickets will be tracked via GitHub Issues which will automatically link to the GitHub Project Board at </w:t>
      </w:r>
      <w:hyperlink r:id="rId13" w:history="1">
        <w:r w:rsidR="00733952" w:rsidRPr="003F194C">
          <w:rPr>
            <w:rStyle w:val="Hyperlink"/>
          </w:rPr>
          <w:t>https://github.com/codyduong/EECS-348-Project/projects</w:t>
        </w:r>
      </w:hyperlink>
      <w:r w:rsidR="00733952">
        <w:t>.</w:t>
      </w:r>
    </w:p>
    <w:p w14:paraId="524C222C" w14:textId="66A107CA" w:rsidR="00A2421A" w:rsidRPr="0055463D" w:rsidRDefault="00A2421A">
      <w:pPr>
        <w:numPr>
          <w:ilvl w:val="0"/>
          <w:numId w:val="4"/>
        </w:numPr>
        <w:rPr>
          <w:u w:val="single"/>
        </w:rPr>
      </w:pPr>
      <w:r w:rsidRPr="00A2421A">
        <w:rPr>
          <w:u w:val="single"/>
        </w:rPr>
        <w:t>Quality Contro</w:t>
      </w:r>
      <w:r>
        <w:rPr>
          <w:u w:val="single"/>
        </w:rPr>
        <w:t>l</w:t>
      </w:r>
      <w:r>
        <w:t xml:space="preserve">: GitHub’s CI/CD (GitHub Actions) will be </w:t>
      </w:r>
      <w:r w:rsidR="0055463D">
        <w:t>used</w:t>
      </w:r>
      <w:r>
        <w:t xml:space="preserve"> for automated quality control. </w:t>
      </w:r>
      <w:r w:rsidR="0055463D">
        <w:t xml:space="preserve">Pull Requests are expected to pass the CI/CD pipeline before merging into </w:t>
      </w:r>
      <w:r w:rsidR="00733952">
        <w:t>the primary/master</w:t>
      </w:r>
      <w:r w:rsidR="0055463D">
        <w:t xml:space="preserve"> branch.</w:t>
      </w:r>
      <w:r w:rsidR="00B85CC9">
        <w:t xml:space="preserve"> Manual Q/A testing should be completed on each release.</w:t>
      </w:r>
    </w:p>
    <w:p w14:paraId="057891A7" w14:textId="41CB691A" w:rsidR="0055463D" w:rsidRPr="0055463D" w:rsidRDefault="0055463D">
      <w:pPr>
        <w:numPr>
          <w:ilvl w:val="0"/>
          <w:numId w:val="4"/>
        </w:numPr>
        <w:rPr>
          <w:u w:val="single"/>
        </w:rPr>
      </w:pPr>
      <w:r>
        <w:rPr>
          <w:u w:val="single"/>
        </w:rPr>
        <w:t>Risk Management</w:t>
      </w:r>
      <w:r>
        <w:t>: To mitigate risk, tickets/stories will be measured on their foreseeable risks, such as technical debt to implement, scope/size of ticket, and possible conflicts. This risk will be logged in the GitHub project ticket.</w:t>
      </w:r>
    </w:p>
    <w:p w14:paraId="5EE04ADC" w14:textId="6A6C2313" w:rsidR="00E918C5" w:rsidRPr="008A08F7" w:rsidRDefault="0055463D">
      <w:pPr>
        <w:numPr>
          <w:ilvl w:val="0"/>
          <w:numId w:val="4"/>
        </w:numPr>
        <w:rPr>
          <w:u w:val="single"/>
        </w:rPr>
      </w:pPr>
      <w:r>
        <w:rPr>
          <w:u w:val="single"/>
        </w:rPr>
        <w:t>Configuration Management</w:t>
      </w:r>
      <w:r>
        <w:t>: Configuration is done through code-as-infrastructure. As such all-code changes necessitate a similar code review. This will act as the necessary configuration management review change as well. Code is managed through GitHub Pull Requests.</w:t>
      </w:r>
      <w:bookmarkStart w:id="62" w:name="_Toc447095910"/>
    </w:p>
    <w:p w14:paraId="5DA4B8EE" w14:textId="77777777" w:rsidR="00E918C5" w:rsidRPr="00C26778" w:rsidRDefault="00E918C5">
      <w:pPr>
        <w:pStyle w:val="BodyText"/>
        <w:rPr>
          <w:rStyle w:val="Strong"/>
        </w:rPr>
      </w:pPr>
      <w:bookmarkStart w:id="63" w:name="_Toc447095912"/>
      <w:bookmarkEnd w:id="62"/>
    </w:p>
    <w:p w14:paraId="13576897" w14:textId="77777777" w:rsidR="00E918C5" w:rsidRPr="00C26778" w:rsidRDefault="00E918C5" w:rsidP="00443638">
      <w:pPr>
        <w:pStyle w:val="Heading2"/>
        <w:rPr>
          <w:rStyle w:val="Strong"/>
        </w:rPr>
      </w:pPr>
      <w:bookmarkStart w:id="64" w:name="_Toc146452551"/>
      <w:r w:rsidRPr="00C26778">
        <w:rPr>
          <w:rStyle w:val="Strong"/>
        </w:rPr>
        <w:t>Quality Control</w:t>
      </w:r>
      <w:bookmarkEnd w:id="63"/>
      <w:bookmarkEnd w:id="64"/>
    </w:p>
    <w:p w14:paraId="1B543270" w14:textId="6471302E" w:rsidR="00E918C5" w:rsidRPr="00C26778" w:rsidRDefault="00E918C5">
      <w:pPr>
        <w:pStyle w:val="BodyText"/>
      </w:pPr>
      <w:bookmarkStart w:id="65" w:name="_Toc447095913"/>
      <w:r w:rsidRPr="00C26778">
        <w:t xml:space="preserve">Defects will be recorded and tracked as </w:t>
      </w:r>
      <w:r w:rsidR="008A08F7">
        <w:t>Issues</w:t>
      </w:r>
      <w:r w:rsidRPr="00C26778">
        <w:t>, and defect metrics will be gathered (see Reporting and Measurement below).</w:t>
      </w:r>
    </w:p>
    <w:p w14:paraId="081FB467"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6A6BF81A" w14:textId="6C2084F5" w:rsidR="008A08F7" w:rsidRDefault="00E918C5" w:rsidP="008A08F7">
      <w:pPr>
        <w:pStyle w:val="BodyText"/>
      </w:pPr>
      <w:r w:rsidRPr="00C26778">
        <w:t xml:space="preserve">Any defects found during review which are not corrected prior to releasing for integration must be captured as </w:t>
      </w:r>
      <w:r w:rsidR="008A08F7">
        <w:t xml:space="preserve">Issues </w:t>
      </w:r>
      <w:r w:rsidRPr="00C26778">
        <w:t>so that they are not forgotten.</w:t>
      </w:r>
      <w:bookmarkStart w:id="66" w:name="_Toc447095915"/>
      <w:bookmarkEnd w:id="65"/>
    </w:p>
    <w:p w14:paraId="2E5C886D" w14:textId="77777777" w:rsidR="008A08F7" w:rsidRPr="008A08F7" w:rsidRDefault="008A08F7" w:rsidP="008A08F7">
      <w:pPr>
        <w:pStyle w:val="BodyText"/>
        <w:ind w:left="0"/>
        <w:rPr>
          <w:rStyle w:val="Strong"/>
          <w:b w:val="0"/>
          <w:bCs w:val="0"/>
        </w:rPr>
      </w:pPr>
    </w:p>
    <w:p w14:paraId="16E71DE6" w14:textId="77777777" w:rsidR="00E918C5" w:rsidRPr="00C26778" w:rsidRDefault="00E918C5" w:rsidP="00443638">
      <w:pPr>
        <w:pStyle w:val="Heading2"/>
        <w:rPr>
          <w:rStyle w:val="Strong"/>
        </w:rPr>
      </w:pPr>
      <w:bookmarkStart w:id="67" w:name="_Toc146452552"/>
      <w:r w:rsidRPr="00C26778">
        <w:rPr>
          <w:rStyle w:val="Strong"/>
        </w:rPr>
        <w:lastRenderedPageBreak/>
        <w:t>Risk Management</w:t>
      </w:r>
      <w:bookmarkEnd w:id="67"/>
      <w:r w:rsidRPr="00C26778">
        <w:rPr>
          <w:rStyle w:val="Strong"/>
        </w:rPr>
        <w:t xml:space="preserve"> </w:t>
      </w:r>
      <w:bookmarkEnd w:id="66"/>
    </w:p>
    <w:p w14:paraId="3B72CAA9" w14:textId="77777777" w:rsidR="00E918C5" w:rsidRPr="00C26778" w:rsidRDefault="00E918C5">
      <w:pPr>
        <w:pStyle w:val="BodyText"/>
      </w:pPr>
      <w:bookmarkStart w:id="68"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2AF9CFE" w14:textId="77777777" w:rsidR="00E918C5" w:rsidRPr="00C26778" w:rsidRDefault="00E918C5">
      <w:pPr>
        <w:pStyle w:val="BodyText"/>
        <w:spacing w:after="0"/>
        <w:rPr>
          <w:rStyle w:val="Strong"/>
        </w:rPr>
      </w:pPr>
    </w:p>
    <w:p w14:paraId="662692AA" w14:textId="77777777" w:rsidR="00E918C5" w:rsidRPr="00C26778" w:rsidRDefault="00E918C5" w:rsidP="00443638">
      <w:pPr>
        <w:pStyle w:val="Heading2"/>
        <w:rPr>
          <w:rStyle w:val="Strong"/>
        </w:rPr>
      </w:pPr>
      <w:bookmarkStart w:id="69" w:name="_Toc146452553"/>
      <w:r w:rsidRPr="00C26778">
        <w:rPr>
          <w:rStyle w:val="Strong"/>
        </w:rPr>
        <w:t>Configuration Management</w:t>
      </w:r>
      <w:bookmarkEnd w:id="69"/>
    </w:p>
    <w:p w14:paraId="15A2D8B9" w14:textId="7332D012" w:rsidR="00D53613" w:rsidRDefault="00D53613">
      <w:pPr>
        <w:pStyle w:val="BodyText"/>
      </w:pPr>
      <w:r>
        <w:t>All Change Requests are managed through code-as-infrastructure and are maintained in the same repository as the Project itself.</w:t>
      </w:r>
    </w:p>
    <w:p w14:paraId="46EFCBAC" w14:textId="43866378"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786568E9" w14:textId="259C07B1" w:rsidR="00E918C5" w:rsidRDefault="00E918C5">
      <w:pPr>
        <w:pStyle w:val="BodyText"/>
        <w:rPr>
          <w:szCs w:val="24"/>
        </w:rPr>
      </w:pPr>
      <w:r w:rsidRPr="00C26778">
        <w:rPr>
          <w:szCs w:val="24"/>
        </w:rPr>
        <w:t xml:space="preserve">The Change Requests are reviewed and </w:t>
      </w:r>
      <w:r w:rsidR="008A08F7">
        <w:rPr>
          <w:szCs w:val="24"/>
        </w:rPr>
        <w:t>approved by any member of the DevOps role.</w:t>
      </w:r>
    </w:p>
    <w:p w14:paraId="7E37C9EA" w14:textId="77777777" w:rsidR="00E918C5" w:rsidRPr="00C26778" w:rsidRDefault="00E918C5">
      <w:pPr>
        <w:pStyle w:val="Heading1"/>
        <w:numPr>
          <w:ilvl w:val="0"/>
          <w:numId w:val="0"/>
        </w:numPr>
      </w:pPr>
      <w:bookmarkStart w:id="70" w:name="_Toc447095917"/>
      <w:bookmarkStart w:id="71" w:name="_Toc512930369"/>
      <w:bookmarkStart w:id="72" w:name="_Toc447095932"/>
      <w:bookmarkStart w:id="73" w:name="_Toc512930370"/>
      <w:bookmarkStart w:id="74" w:name="_Toc513004381"/>
      <w:bookmarkEnd w:id="68"/>
      <w:bookmarkEnd w:id="70"/>
      <w:bookmarkEnd w:id="71"/>
      <w:bookmarkEnd w:id="72"/>
      <w:bookmarkEnd w:id="73"/>
    </w:p>
    <w:p w14:paraId="3D4A0979" w14:textId="77777777" w:rsidR="00E918C5" w:rsidRPr="00C26778" w:rsidRDefault="00E918C5">
      <w:pPr>
        <w:pStyle w:val="Heading1"/>
      </w:pPr>
      <w:bookmarkStart w:id="75" w:name="_Toc146452554"/>
      <w:r w:rsidRPr="00C26778">
        <w:t>Annexes</w:t>
      </w:r>
      <w:bookmarkEnd w:id="74"/>
      <w:bookmarkEnd w:id="75"/>
    </w:p>
    <w:p w14:paraId="0CF069BC" w14:textId="77777777" w:rsidR="00E918C5" w:rsidRPr="00C26778" w:rsidRDefault="00E918C5">
      <w:pPr>
        <w:pStyle w:val="BodyText"/>
      </w:pPr>
      <w:r w:rsidRPr="00C26778">
        <w:t>The project will follow the UPEDU process.</w:t>
      </w:r>
    </w:p>
    <w:p w14:paraId="7E150212" w14:textId="77777777" w:rsidR="00E918C5" w:rsidRPr="00C26778" w:rsidRDefault="00E918C5">
      <w:pPr>
        <w:pStyle w:val="BodyText"/>
      </w:pPr>
      <w:r w:rsidRPr="00C26778">
        <w:t>Other applicable process plans are listed in the references section, including Programming Guidelines.</w:t>
      </w:r>
    </w:p>
    <w:p w14:paraId="06FD7643" w14:textId="77777777" w:rsidR="00E918C5" w:rsidRPr="00C26778" w:rsidRDefault="00E918C5">
      <w:pPr>
        <w:pStyle w:val="BodyText"/>
      </w:pPr>
    </w:p>
    <w:sectPr w:rsidR="00E918C5" w:rsidRPr="00C2677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6BC50" w14:textId="77777777" w:rsidR="006274B9" w:rsidRDefault="006274B9">
      <w:pPr>
        <w:spacing w:line="240" w:lineRule="auto"/>
      </w:pPr>
      <w:r>
        <w:separator/>
      </w:r>
    </w:p>
  </w:endnote>
  <w:endnote w:type="continuationSeparator" w:id="0">
    <w:p w14:paraId="2B1A8350" w14:textId="77777777" w:rsidR="006274B9" w:rsidRDefault="00627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F95BA"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2FD5FE"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1FD28E0C" w14:textId="77777777">
      <w:tc>
        <w:tcPr>
          <w:tcW w:w="3162" w:type="dxa"/>
          <w:tcBorders>
            <w:top w:val="nil"/>
            <w:left w:val="nil"/>
            <w:bottom w:val="nil"/>
            <w:right w:val="nil"/>
          </w:tcBorders>
        </w:tcPr>
        <w:p w14:paraId="5DABD285" w14:textId="77777777" w:rsidR="00C251DF" w:rsidRDefault="00C251DF">
          <w:pPr>
            <w:ind w:right="360"/>
          </w:pPr>
          <w:r>
            <w:t>Confidential</w:t>
          </w:r>
        </w:p>
      </w:tc>
      <w:tc>
        <w:tcPr>
          <w:tcW w:w="3162" w:type="dxa"/>
          <w:tcBorders>
            <w:top w:val="nil"/>
            <w:left w:val="nil"/>
            <w:bottom w:val="nil"/>
            <w:right w:val="nil"/>
          </w:tcBorders>
        </w:tcPr>
        <w:p w14:paraId="23B82DBB" w14:textId="12C1244B" w:rsidR="00C251DF" w:rsidRDefault="00C251DF">
          <w:pPr>
            <w:jc w:val="center"/>
          </w:pPr>
          <w:r>
            <w:sym w:font="Symbol" w:char="F0D3"/>
          </w:r>
          <w:r>
            <w:fldChar w:fldCharType="begin"/>
          </w:r>
          <w:r>
            <w:instrText xml:space="preserve"> DOCPROPERTY "Company"  \* MERGEFORMAT </w:instrText>
          </w:r>
          <w:r>
            <w:fldChar w:fldCharType="separate"/>
          </w:r>
          <w:proofErr w:type="spellStart"/>
          <w:r w:rsidR="00F00562">
            <w:t>Foobar</w:t>
          </w:r>
          <w:proofErr w:type="spellEnd"/>
          <w:r w:rsidR="00F00562">
            <w:t xml:space="preserve"> Inc</w:t>
          </w:r>
          <w:r>
            <w:fldChar w:fldCharType="end"/>
          </w:r>
          <w:r>
            <w:t xml:space="preserve">, </w:t>
          </w:r>
          <w:r>
            <w:fldChar w:fldCharType="begin"/>
          </w:r>
          <w:r>
            <w:instrText xml:space="preserve"> DATE \@ "yyyy" </w:instrText>
          </w:r>
          <w:r>
            <w:fldChar w:fldCharType="separate"/>
          </w:r>
          <w:r w:rsidR="00F00562">
            <w:rPr>
              <w:noProof/>
            </w:rPr>
            <w:t>2023</w:t>
          </w:r>
          <w:r>
            <w:fldChar w:fldCharType="end"/>
          </w:r>
        </w:p>
      </w:tc>
      <w:tc>
        <w:tcPr>
          <w:tcW w:w="3162" w:type="dxa"/>
          <w:tcBorders>
            <w:top w:val="nil"/>
            <w:left w:val="nil"/>
            <w:bottom w:val="nil"/>
            <w:right w:val="nil"/>
          </w:tcBorders>
        </w:tcPr>
        <w:p w14:paraId="6BBF2A9C"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6BA02112"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04DA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E128" w14:textId="77777777" w:rsidR="006274B9" w:rsidRDefault="006274B9">
      <w:pPr>
        <w:spacing w:line="240" w:lineRule="auto"/>
      </w:pPr>
      <w:r>
        <w:separator/>
      </w:r>
    </w:p>
  </w:footnote>
  <w:footnote w:type="continuationSeparator" w:id="0">
    <w:p w14:paraId="5B96EDC7" w14:textId="77777777" w:rsidR="006274B9" w:rsidRDefault="006274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028F" w14:textId="77777777" w:rsidR="00C251DF" w:rsidRDefault="00C251DF">
    <w:pPr>
      <w:rPr>
        <w:sz w:val="24"/>
      </w:rPr>
    </w:pPr>
  </w:p>
  <w:p w14:paraId="70F3FB31" w14:textId="77777777" w:rsidR="00C251DF" w:rsidRDefault="00C251DF">
    <w:pPr>
      <w:pBdr>
        <w:top w:val="single" w:sz="6" w:space="1" w:color="auto"/>
      </w:pBdr>
      <w:rPr>
        <w:sz w:val="24"/>
      </w:rPr>
    </w:pPr>
  </w:p>
  <w:p w14:paraId="5AF87F6F" w14:textId="6FA908D6"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sidR="00F00562">
      <w:rPr>
        <w:rFonts w:ascii="Arial" w:hAnsi="Arial"/>
        <w:b/>
        <w:sz w:val="36"/>
      </w:rPr>
      <w:t>Foobar</w:t>
    </w:r>
    <w:proofErr w:type="spellEnd"/>
    <w:r w:rsidR="00F00562">
      <w:rPr>
        <w:rFonts w:ascii="Arial" w:hAnsi="Arial"/>
        <w:b/>
        <w:sz w:val="36"/>
      </w:rPr>
      <w:t xml:space="preserve"> Inc</w:t>
    </w:r>
    <w:r>
      <w:rPr>
        <w:rFonts w:ascii="Arial" w:hAnsi="Arial"/>
        <w:b/>
        <w:sz w:val="36"/>
      </w:rPr>
      <w:fldChar w:fldCharType="end"/>
    </w:r>
  </w:p>
  <w:p w14:paraId="0A3DB040" w14:textId="77777777" w:rsidR="00C251DF" w:rsidRDefault="00C251DF">
    <w:pPr>
      <w:pBdr>
        <w:bottom w:val="single" w:sz="6" w:space="1" w:color="auto"/>
      </w:pBdr>
      <w:jc w:val="right"/>
      <w:rPr>
        <w:sz w:val="24"/>
      </w:rPr>
    </w:pPr>
  </w:p>
  <w:p w14:paraId="7B9F4271"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3D43AA6" w14:textId="77777777">
      <w:tc>
        <w:tcPr>
          <w:tcW w:w="6379" w:type="dxa"/>
        </w:tcPr>
        <w:p w14:paraId="07C326C5" w14:textId="18C6F553" w:rsidR="00C251DF" w:rsidRDefault="00000000" w:rsidP="0055463D">
          <w:pPr>
            <w:tabs>
              <w:tab w:val="left" w:pos="1905"/>
            </w:tabs>
          </w:pPr>
          <w:fldSimple w:instr=" SUBJECT  \* MERGEFORMAT ">
            <w:r w:rsidR="00F00562">
              <w:t>C++ Arithmetic Evaluator</w:t>
            </w:r>
          </w:fldSimple>
          <w:r w:rsidR="0055463D">
            <w:tab/>
          </w:r>
        </w:p>
      </w:tc>
      <w:tc>
        <w:tcPr>
          <w:tcW w:w="3179" w:type="dxa"/>
        </w:tcPr>
        <w:p w14:paraId="64B30BB0" w14:textId="4B48C2BC" w:rsidR="00C251DF" w:rsidRDefault="00C251DF">
          <w:pPr>
            <w:tabs>
              <w:tab w:val="left" w:pos="1135"/>
            </w:tabs>
            <w:spacing w:before="40"/>
            <w:ind w:right="68"/>
          </w:pPr>
          <w:r>
            <w:t xml:space="preserve"> Version:          </w:t>
          </w:r>
          <w:r w:rsidR="001A2BF2">
            <w:t>0.</w:t>
          </w:r>
          <w:r w:rsidR="006641F2">
            <w:t>4</w:t>
          </w:r>
        </w:p>
      </w:tc>
    </w:tr>
    <w:tr w:rsidR="00C251DF" w14:paraId="6826A48E" w14:textId="77777777">
      <w:tc>
        <w:tcPr>
          <w:tcW w:w="6379" w:type="dxa"/>
        </w:tcPr>
        <w:p w14:paraId="3FDAD8BB" w14:textId="50032C7F" w:rsidR="00C251DF" w:rsidRDefault="00000000">
          <w:fldSimple w:instr=" TITLE  \* MERGEFORMAT ">
            <w:r w:rsidR="00F00562">
              <w:t>Software Development Plan</w:t>
            </w:r>
          </w:fldSimple>
        </w:p>
      </w:tc>
      <w:tc>
        <w:tcPr>
          <w:tcW w:w="3179" w:type="dxa"/>
        </w:tcPr>
        <w:p w14:paraId="49B96363" w14:textId="35316F5D" w:rsidR="00C251DF" w:rsidRDefault="00C251DF">
          <w:r>
            <w:t xml:space="preserve">  Date: </w:t>
          </w:r>
          <w:r w:rsidR="006641F2">
            <w:t>14/Oct/2023</w:t>
          </w:r>
        </w:p>
      </w:tc>
    </w:tr>
  </w:tbl>
  <w:p w14:paraId="5218078A"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BB80"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EE51D1"/>
    <w:multiLevelType w:val="hybridMultilevel"/>
    <w:tmpl w:val="344A43A8"/>
    <w:lvl w:ilvl="0" w:tplc="6EBCC24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F3F2E"/>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F8C000B"/>
    <w:multiLevelType w:val="hybridMultilevel"/>
    <w:tmpl w:val="B67C4B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FE0D00"/>
    <w:multiLevelType w:val="hybridMultilevel"/>
    <w:tmpl w:val="E182D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0420BF"/>
    <w:multiLevelType w:val="multilevel"/>
    <w:tmpl w:val="F306D2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3451325">
    <w:abstractNumId w:val="0"/>
  </w:num>
  <w:num w:numId="2" w16cid:durableId="817914046">
    <w:abstractNumId w:val="3"/>
  </w:num>
  <w:num w:numId="3" w16cid:durableId="100271556">
    <w:abstractNumId w:val="1"/>
  </w:num>
  <w:num w:numId="4" w16cid:durableId="1326205200">
    <w:abstractNumId w:val="4"/>
  </w:num>
  <w:num w:numId="5" w16cid:durableId="1628854093">
    <w:abstractNumId w:val="5"/>
  </w:num>
  <w:num w:numId="6" w16cid:durableId="1640960065">
    <w:abstractNumId w:val="2"/>
  </w:num>
  <w:num w:numId="7" w16cid:durableId="155727807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F2"/>
    <w:rsid w:val="000D4448"/>
    <w:rsid w:val="001A2BF2"/>
    <w:rsid w:val="00325AF6"/>
    <w:rsid w:val="00330FED"/>
    <w:rsid w:val="00334A1F"/>
    <w:rsid w:val="003B53F8"/>
    <w:rsid w:val="003B5D09"/>
    <w:rsid w:val="00443638"/>
    <w:rsid w:val="00457DA4"/>
    <w:rsid w:val="004B47A5"/>
    <w:rsid w:val="0055463D"/>
    <w:rsid w:val="005A6B62"/>
    <w:rsid w:val="005C1DC9"/>
    <w:rsid w:val="005C577C"/>
    <w:rsid w:val="006274B9"/>
    <w:rsid w:val="006641F2"/>
    <w:rsid w:val="00733952"/>
    <w:rsid w:val="007701D8"/>
    <w:rsid w:val="0081117E"/>
    <w:rsid w:val="00860012"/>
    <w:rsid w:val="008A08F7"/>
    <w:rsid w:val="00955ECF"/>
    <w:rsid w:val="009F3C2E"/>
    <w:rsid w:val="00A2421A"/>
    <w:rsid w:val="00B85CC9"/>
    <w:rsid w:val="00C251DF"/>
    <w:rsid w:val="00C26778"/>
    <w:rsid w:val="00C471D1"/>
    <w:rsid w:val="00D53613"/>
    <w:rsid w:val="00D6525B"/>
    <w:rsid w:val="00D84113"/>
    <w:rsid w:val="00DB2381"/>
    <w:rsid w:val="00E918C5"/>
    <w:rsid w:val="00F00562"/>
    <w:rsid w:val="00F00FBB"/>
    <w:rsid w:val="00FD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F02E3"/>
  <w15:chartTrackingRefBased/>
  <w15:docId w15:val="{477AF1DE-02B4-40B6-9D0B-3EE298AF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8F7"/>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customStyle="1" w:styleId="BodyTextChar">
    <w:name w:val="Body Text Char"/>
    <w:link w:val="BodyText"/>
    <w:rsid w:val="001A2BF2"/>
    <w:rPr>
      <w:lang w:eastAsia="en-US"/>
    </w:rPr>
  </w:style>
  <w:style w:type="character" w:styleId="UnresolvedMention">
    <w:name w:val="Unresolved Mention"/>
    <w:basedOn w:val="DefaultParagraphFont"/>
    <w:uiPriority w:val="99"/>
    <w:semiHidden/>
    <w:unhideWhenUsed/>
    <w:rsid w:val="008A08F7"/>
    <w:rPr>
      <w:color w:val="605E5C"/>
      <w:shd w:val="clear" w:color="auto" w:fill="E1DFDD"/>
    </w:rPr>
  </w:style>
  <w:style w:type="character" w:customStyle="1" w:styleId="Heading2Char">
    <w:name w:val="Heading 2 Char"/>
    <w:basedOn w:val="DefaultParagraphFont"/>
    <w:link w:val="Heading2"/>
    <w:rsid w:val="00C471D1"/>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275464">
      <w:bodyDiv w:val="1"/>
      <w:marLeft w:val="0"/>
      <w:marRight w:val="0"/>
      <w:marTop w:val="0"/>
      <w:marBottom w:val="0"/>
      <w:divBdr>
        <w:top w:val="none" w:sz="0" w:space="0" w:color="auto"/>
        <w:left w:val="none" w:sz="0" w:space="0" w:color="auto"/>
        <w:bottom w:val="none" w:sz="0" w:space="0" w:color="auto"/>
        <w:right w:val="none" w:sz="0" w:space="0" w:color="auto"/>
      </w:divBdr>
      <w:divsChild>
        <w:div w:id="2036804162">
          <w:marLeft w:val="0"/>
          <w:marRight w:val="0"/>
          <w:marTop w:val="0"/>
          <w:marBottom w:val="0"/>
          <w:divBdr>
            <w:top w:val="none" w:sz="0" w:space="0" w:color="auto"/>
            <w:left w:val="none" w:sz="0" w:space="0" w:color="auto"/>
            <w:bottom w:val="none" w:sz="0" w:space="0" w:color="auto"/>
            <w:right w:val="none" w:sz="0" w:space="0" w:color="auto"/>
          </w:divBdr>
          <w:divsChild>
            <w:div w:id="755900388">
              <w:marLeft w:val="0"/>
              <w:marRight w:val="0"/>
              <w:marTop w:val="0"/>
              <w:marBottom w:val="0"/>
              <w:divBdr>
                <w:top w:val="none" w:sz="0" w:space="0" w:color="auto"/>
                <w:left w:val="none" w:sz="0" w:space="0" w:color="auto"/>
                <w:bottom w:val="none" w:sz="0" w:space="0" w:color="auto"/>
                <w:right w:val="none" w:sz="0" w:space="0" w:color="auto"/>
              </w:divBdr>
            </w:div>
            <w:div w:id="2125925995">
              <w:marLeft w:val="0"/>
              <w:marRight w:val="0"/>
              <w:marTop w:val="0"/>
              <w:marBottom w:val="0"/>
              <w:divBdr>
                <w:top w:val="none" w:sz="0" w:space="0" w:color="auto"/>
                <w:left w:val="none" w:sz="0" w:space="0" w:color="auto"/>
                <w:bottom w:val="none" w:sz="0" w:space="0" w:color="auto"/>
                <w:right w:val="none" w:sz="0" w:space="0" w:color="auto"/>
              </w:divBdr>
            </w:div>
            <w:div w:id="961036516">
              <w:marLeft w:val="0"/>
              <w:marRight w:val="0"/>
              <w:marTop w:val="0"/>
              <w:marBottom w:val="0"/>
              <w:divBdr>
                <w:top w:val="none" w:sz="0" w:space="0" w:color="auto"/>
                <w:left w:val="none" w:sz="0" w:space="0" w:color="auto"/>
                <w:bottom w:val="none" w:sz="0" w:space="0" w:color="auto"/>
                <w:right w:val="none" w:sz="0" w:space="0" w:color="auto"/>
              </w:divBdr>
            </w:div>
            <w:div w:id="57216396">
              <w:marLeft w:val="0"/>
              <w:marRight w:val="0"/>
              <w:marTop w:val="0"/>
              <w:marBottom w:val="0"/>
              <w:divBdr>
                <w:top w:val="none" w:sz="0" w:space="0" w:color="auto"/>
                <w:left w:val="none" w:sz="0" w:space="0" w:color="auto"/>
                <w:bottom w:val="none" w:sz="0" w:space="0" w:color="auto"/>
                <w:right w:val="none" w:sz="0" w:space="0" w:color="auto"/>
              </w:divBdr>
            </w:div>
            <w:div w:id="1183134192">
              <w:marLeft w:val="0"/>
              <w:marRight w:val="0"/>
              <w:marTop w:val="0"/>
              <w:marBottom w:val="0"/>
              <w:divBdr>
                <w:top w:val="none" w:sz="0" w:space="0" w:color="auto"/>
                <w:left w:val="none" w:sz="0" w:space="0" w:color="auto"/>
                <w:bottom w:val="none" w:sz="0" w:space="0" w:color="auto"/>
                <w:right w:val="none" w:sz="0" w:space="0" w:color="auto"/>
              </w:divBdr>
            </w:div>
            <w:div w:id="1543518539">
              <w:marLeft w:val="0"/>
              <w:marRight w:val="0"/>
              <w:marTop w:val="0"/>
              <w:marBottom w:val="0"/>
              <w:divBdr>
                <w:top w:val="none" w:sz="0" w:space="0" w:color="auto"/>
                <w:left w:val="none" w:sz="0" w:space="0" w:color="auto"/>
                <w:bottom w:val="none" w:sz="0" w:space="0" w:color="auto"/>
                <w:right w:val="none" w:sz="0" w:space="0" w:color="auto"/>
              </w:divBdr>
            </w:div>
            <w:div w:id="2018193608">
              <w:marLeft w:val="0"/>
              <w:marRight w:val="0"/>
              <w:marTop w:val="0"/>
              <w:marBottom w:val="0"/>
              <w:divBdr>
                <w:top w:val="none" w:sz="0" w:space="0" w:color="auto"/>
                <w:left w:val="none" w:sz="0" w:space="0" w:color="auto"/>
                <w:bottom w:val="none" w:sz="0" w:space="0" w:color="auto"/>
                <w:right w:val="none" w:sz="0" w:space="0" w:color="auto"/>
              </w:divBdr>
            </w:div>
            <w:div w:id="1816069095">
              <w:marLeft w:val="0"/>
              <w:marRight w:val="0"/>
              <w:marTop w:val="0"/>
              <w:marBottom w:val="0"/>
              <w:divBdr>
                <w:top w:val="none" w:sz="0" w:space="0" w:color="auto"/>
                <w:left w:val="none" w:sz="0" w:space="0" w:color="auto"/>
                <w:bottom w:val="none" w:sz="0" w:space="0" w:color="auto"/>
                <w:right w:val="none" w:sz="0" w:space="0" w:color="auto"/>
              </w:divBdr>
            </w:div>
            <w:div w:id="1176118600">
              <w:marLeft w:val="0"/>
              <w:marRight w:val="0"/>
              <w:marTop w:val="0"/>
              <w:marBottom w:val="0"/>
              <w:divBdr>
                <w:top w:val="none" w:sz="0" w:space="0" w:color="auto"/>
                <w:left w:val="none" w:sz="0" w:space="0" w:color="auto"/>
                <w:bottom w:val="none" w:sz="0" w:space="0" w:color="auto"/>
                <w:right w:val="none" w:sz="0" w:space="0" w:color="auto"/>
              </w:divBdr>
            </w:div>
            <w:div w:id="1454131963">
              <w:marLeft w:val="0"/>
              <w:marRight w:val="0"/>
              <w:marTop w:val="0"/>
              <w:marBottom w:val="0"/>
              <w:divBdr>
                <w:top w:val="none" w:sz="0" w:space="0" w:color="auto"/>
                <w:left w:val="none" w:sz="0" w:space="0" w:color="auto"/>
                <w:bottom w:val="none" w:sz="0" w:space="0" w:color="auto"/>
                <w:right w:val="none" w:sz="0" w:space="0" w:color="auto"/>
              </w:divBdr>
            </w:div>
            <w:div w:id="449664639">
              <w:marLeft w:val="0"/>
              <w:marRight w:val="0"/>
              <w:marTop w:val="0"/>
              <w:marBottom w:val="0"/>
              <w:divBdr>
                <w:top w:val="none" w:sz="0" w:space="0" w:color="auto"/>
                <w:left w:val="none" w:sz="0" w:space="0" w:color="auto"/>
                <w:bottom w:val="none" w:sz="0" w:space="0" w:color="auto"/>
                <w:right w:val="none" w:sz="0" w:space="0" w:color="auto"/>
              </w:divBdr>
            </w:div>
            <w:div w:id="1681928814">
              <w:marLeft w:val="0"/>
              <w:marRight w:val="0"/>
              <w:marTop w:val="0"/>
              <w:marBottom w:val="0"/>
              <w:divBdr>
                <w:top w:val="none" w:sz="0" w:space="0" w:color="auto"/>
                <w:left w:val="none" w:sz="0" w:space="0" w:color="auto"/>
                <w:bottom w:val="none" w:sz="0" w:space="0" w:color="auto"/>
                <w:right w:val="none" w:sz="0" w:space="0" w:color="auto"/>
              </w:divBdr>
            </w:div>
            <w:div w:id="89581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756">
      <w:bodyDiv w:val="1"/>
      <w:marLeft w:val="0"/>
      <w:marRight w:val="0"/>
      <w:marTop w:val="0"/>
      <w:marBottom w:val="0"/>
      <w:divBdr>
        <w:top w:val="none" w:sz="0" w:space="0" w:color="auto"/>
        <w:left w:val="none" w:sz="0" w:space="0" w:color="auto"/>
        <w:bottom w:val="none" w:sz="0" w:space="0" w:color="auto"/>
        <w:right w:val="none" w:sz="0" w:space="0" w:color="auto"/>
      </w:divBdr>
      <w:divsChild>
        <w:div w:id="1861698683">
          <w:marLeft w:val="0"/>
          <w:marRight w:val="0"/>
          <w:marTop w:val="0"/>
          <w:marBottom w:val="0"/>
          <w:divBdr>
            <w:top w:val="none" w:sz="0" w:space="0" w:color="auto"/>
            <w:left w:val="none" w:sz="0" w:space="0" w:color="auto"/>
            <w:bottom w:val="none" w:sz="0" w:space="0" w:color="auto"/>
            <w:right w:val="none" w:sz="0" w:space="0" w:color="auto"/>
          </w:divBdr>
          <w:divsChild>
            <w:div w:id="1493644169">
              <w:marLeft w:val="0"/>
              <w:marRight w:val="0"/>
              <w:marTop w:val="0"/>
              <w:marBottom w:val="0"/>
              <w:divBdr>
                <w:top w:val="none" w:sz="0" w:space="0" w:color="auto"/>
                <w:left w:val="none" w:sz="0" w:space="0" w:color="auto"/>
                <w:bottom w:val="none" w:sz="0" w:space="0" w:color="auto"/>
                <w:right w:val="none" w:sz="0" w:space="0" w:color="auto"/>
              </w:divBdr>
            </w:div>
            <w:div w:id="663318041">
              <w:marLeft w:val="0"/>
              <w:marRight w:val="0"/>
              <w:marTop w:val="0"/>
              <w:marBottom w:val="0"/>
              <w:divBdr>
                <w:top w:val="none" w:sz="0" w:space="0" w:color="auto"/>
                <w:left w:val="none" w:sz="0" w:space="0" w:color="auto"/>
                <w:bottom w:val="none" w:sz="0" w:space="0" w:color="auto"/>
                <w:right w:val="none" w:sz="0" w:space="0" w:color="auto"/>
              </w:divBdr>
            </w:div>
            <w:div w:id="1822427160">
              <w:marLeft w:val="0"/>
              <w:marRight w:val="0"/>
              <w:marTop w:val="0"/>
              <w:marBottom w:val="0"/>
              <w:divBdr>
                <w:top w:val="none" w:sz="0" w:space="0" w:color="auto"/>
                <w:left w:val="none" w:sz="0" w:space="0" w:color="auto"/>
                <w:bottom w:val="none" w:sz="0" w:space="0" w:color="auto"/>
                <w:right w:val="none" w:sz="0" w:space="0" w:color="auto"/>
              </w:divBdr>
            </w:div>
            <w:div w:id="52625959">
              <w:marLeft w:val="0"/>
              <w:marRight w:val="0"/>
              <w:marTop w:val="0"/>
              <w:marBottom w:val="0"/>
              <w:divBdr>
                <w:top w:val="none" w:sz="0" w:space="0" w:color="auto"/>
                <w:left w:val="none" w:sz="0" w:space="0" w:color="auto"/>
                <w:bottom w:val="none" w:sz="0" w:space="0" w:color="auto"/>
                <w:right w:val="none" w:sz="0" w:space="0" w:color="auto"/>
              </w:divBdr>
            </w:div>
            <w:div w:id="731004384">
              <w:marLeft w:val="0"/>
              <w:marRight w:val="0"/>
              <w:marTop w:val="0"/>
              <w:marBottom w:val="0"/>
              <w:divBdr>
                <w:top w:val="none" w:sz="0" w:space="0" w:color="auto"/>
                <w:left w:val="none" w:sz="0" w:space="0" w:color="auto"/>
                <w:bottom w:val="none" w:sz="0" w:space="0" w:color="auto"/>
                <w:right w:val="none" w:sz="0" w:space="0" w:color="auto"/>
              </w:divBdr>
            </w:div>
            <w:div w:id="1599019806">
              <w:marLeft w:val="0"/>
              <w:marRight w:val="0"/>
              <w:marTop w:val="0"/>
              <w:marBottom w:val="0"/>
              <w:divBdr>
                <w:top w:val="none" w:sz="0" w:space="0" w:color="auto"/>
                <w:left w:val="none" w:sz="0" w:space="0" w:color="auto"/>
                <w:bottom w:val="none" w:sz="0" w:space="0" w:color="auto"/>
                <w:right w:val="none" w:sz="0" w:space="0" w:color="auto"/>
              </w:divBdr>
            </w:div>
            <w:div w:id="1434786493">
              <w:marLeft w:val="0"/>
              <w:marRight w:val="0"/>
              <w:marTop w:val="0"/>
              <w:marBottom w:val="0"/>
              <w:divBdr>
                <w:top w:val="none" w:sz="0" w:space="0" w:color="auto"/>
                <w:left w:val="none" w:sz="0" w:space="0" w:color="auto"/>
                <w:bottom w:val="none" w:sz="0" w:space="0" w:color="auto"/>
                <w:right w:val="none" w:sz="0" w:space="0" w:color="auto"/>
              </w:divBdr>
            </w:div>
            <w:div w:id="1388382368">
              <w:marLeft w:val="0"/>
              <w:marRight w:val="0"/>
              <w:marTop w:val="0"/>
              <w:marBottom w:val="0"/>
              <w:divBdr>
                <w:top w:val="none" w:sz="0" w:space="0" w:color="auto"/>
                <w:left w:val="none" w:sz="0" w:space="0" w:color="auto"/>
                <w:bottom w:val="none" w:sz="0" w:space="0" w:color="auto"/>
                <w:right w:val="none" w:sz="0" w:space="0" w:color="auto"/>
              </w:divBdr>
            </w:div>
            <w:div w:id="1533153623">
              <w:marLeft w:val="0"/>
              <w:marRight w:val="0"/>
              <w:marTop w:val="0"/>
              <w:marBottom w:val="0"/>
              <w:divBdr>
                <w:top w:val="none" w:sz="0" w:space="0" w:color="auto"/>
                <w:left w:val="none" w:sz="0" w:space="0" w:color="auto"/>
                <w:bottom w:val="none" w:sz="0" w:space="0" w:color="auto"/>
                <w:right w:val="none" w:sz="0" w:space="0" w:color="auto"/>
              </w:divBdr>
            </w:div>
            <w:div w:id="931009696">
              <w:marLeft w:val="0"/>
              <w:marRight w:val="0"/>
              <w:marTop w:val="0"/>
              <w:marBottom w:val="0"/>
              <w:divBdr>
                <w:top w:val="none" w:sz="0" w:space="0" w:color="auto"/>
                <w:left w:val="none" w:sz="0" w:space="0" w:color="auto"/>
                <w:bottom w:val="none" w:sz="0" w:space="0" w:color="auto"/>
                <w:right w:val="none" w:sz="0" w:space="0" w:color="auto"/>
              </w:divBdr>
            </w:div>
            <w:div w:id="1115564895">
              <w:marLeft w:val="0"/>
              <w:marRight w:val="0"/>
              <w:marTop w:val="0"/>
              <w:marBottom w:val="0"/>
              <w:divBdr>
                <w:top w:val="none" w:sz="0" w:space="0" w:color="auto"/>
                <w:left w:val="none" w:sz="0" w:space="0" w:color="auto"/>
                <w:bottom w:val="none" w:sz="0" w:space="0" w:color="auto"/>
                <w:right w:val="none" w:sz="0" w:space="0" w:color="auto"/>
              </w:divBdr>
            </w:div>
            <w:div w:id="2136171295">
              <w:marLeft w:val="0"/>
              <w:marRight w:val="0"/>
              <w:marTop w:val="0"/>
              <w:marBottom w:val="0"/>
              <w:divBdr>
                <w:top w:val="none" w:sz="0" w:space="0" w:color="auto"/>
                <w:left w:val="none" w:sz="0" w:space="0" w:color="auto"/>
                <w:bottom w:val="none" w:sz="0" w:space="0" w:color="auto"/>
                <w:right w:val="none" w:sz="0" w:space="0" w:color="auto"/>
              </w:divBdr>
            </w:div>
            <w:div w:id="13781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codyduong/EECS-348-Project/projec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codyduong/EECS-348-Project/releas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dyduong/EECS-348-Project/project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codyduong/EECS-348-Project/issu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odyduong/EECS-348-Project/pulls"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ong\EECS-348-Project\docs\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01-Project-Plan.dot</Template>
  <TotalTime>123</TotalTime>
  <Pages>8</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Foobar Inc</Company>
  <LinksUpToDate>false</LinksUpToDate>
  <CharactersWithSpaces>12744</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C++ Arithmetic Evaluator</dc:subject>
  <dc:creator>Cody Duong</dc:creator>
  <cp:keywords/>
  <dc:description/>
  <cp:lastModifiedBy>Duong, Cody Q</cp:lastModifiedBy>
  <cp:revision>18</cp:revision>
  <cp:lastPrinted>2023-10-15T02:05:00Z</cp:lastPrinted>
  <dcterms:created xsi:type="dcterms:W3CDTF">2023-09-24T15:56:00Z</dcterms:created>
  <dcterms:modified xsi:type="dcterms:W3CDTF">2023-10-15T02:05:00Z</dcterms:modified>
</cp:coreProperties>
</file>