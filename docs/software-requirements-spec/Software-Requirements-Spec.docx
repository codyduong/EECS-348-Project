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C334" w14:textId="51A56969" w:rsidR="00464E62" w:rsidRPr="00F17758" w:rsidRDefault="0000000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095AF6">
        <w:t>C++ Arithmetic Evaluator</w:t>
      </w:r>
      <w:r>
        <w:fldChar w:fldCharType="end"/>
      </w:r>
    </w:p>
    <w:p w14:paraId="4B0FA4A4" w14:textId="43DA9E6D" w:rsidR="00464E62" w:rsidRPr="00F17758" w:rsidRDefault="00000000">
      <w:pPr>
        <w:pStyle w:val="Title"/>
        <w:jc w:val="right"/>
      </w:pPr>
      <w:fldSimple w:instr=" TITLE  \* MERGEFORMAT ">
        <w:r w:rsidR="00095AF6">
          <w:t>Software Requirements Specifications</w:t>
        </w:r>
      </w:fldSimple>
    </w:p>
    <w:p w14:paraId="322C0012" w14:textId="77777777" w:rsidR="00464E62" w:rsidRPr="00F17758" w:rsidRDefault="00464E62">
      <w:pPr>
        <w:pStyle w:val="Title"/>
        <w:jc w:val="right"/>
      </w:pPr>
    </w:p>
    <w:p w14:paraId="5D0B79DF" w14:textId="77777777" w:rsidR="00464E62" w:rsidRPr="00F17758" w:rsidRDefault="00464E62"/>
    <w:p w14:paraId="1C4F36DB" w14:textId="77777777" w:rsidR="00464E62" w:rsidRPr="00F17758" w:rsidRDefault="00464E62"/>
    <w:p w14:paraId="25F8370B" w14:textId="2A300992" w:rsidR="00464E62" w:rsidRPr="00F17758" w:rsidRDefault="00464E62">
      <w:pPr>
        <w:pStyle w:val="Title"/>
        <w:jc w:val="right"/>
        <w:rPr>
          <w:sz w:val="28"/>
        </w:rPr>
      </w:pPr>
      <w:r w:rsidRPr="00F17758">
        <w:rPr>
          <w:sz w:val="28"/>
        </w:rPr>
        <w:t xml:space="preserve">Version </w:t>
      </w:r>
      <w:r w:rsidR="00CC184D">
        <w:rPr>
          <w:sz w:val="28"/>
        </w:rPr>
        <w:t>0.</w:t>
      </w:r>
      <w:r w:rsidR="009E3C99">
        <w:rPr>
          <w:sz w:val="28"/>
        </w:rPr>
        <w:t>2</w:t>
      </w:r>
    </w:p>
    <w:p w14:paraId="3E645F69" w14:textId="77777777" w:rsidR="00464E62" w:rsidRPr="00F17758" w:rsidRDefault="00464E62">
      <w:pPr>
        <w:pStyle w:val="Title"/>
        <w:rPr>
          <w:sz w:val="28"/>
        </w:rPr>
      </w:pPr>
    </w:p>
    <w:p w14:paraId="2BAD24C0" w14:textId="77777777" w:rsidR="00464E62" w:rsidRPr="00F17758" w:rsidRDefault="00464E62">
      <w:pPr>
        <w:jc w:val="right"/>
      </w:pPr>
    </w:p>
    <w:p w14:paraId="5994C85B" w14:textId="77777777" w:rsidR="00464E62" w:rsidRPr="00F17758" w:rsidRDefault="00464E62">
      <w:pPr>
        <w:pStyle w:val="BodyText"/>
      </w:pPr>
    </w:p>
    <w:p w14:paraId="3BD72D5D" w14:textId="77777777" w:rsidR="00464E62" w:rsidRPr="00F17758" w:rsidRDefault="00464E62">
      <w:pPr>
        <w:pStyle w:val="BodyText"/>
        <w:sectPr w:rsidR="00464E62" w:rsidRPr="00F1775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F42E9D" w14:textId="77777777" w:rsidR="00464E62" w:rsidRPr="00F17758" w:rsidRDefault="00464E62">
      <w:pPr>
        <w:pStyle w:val="Title"/>
      </w:pPr>
      <w:r w:rsidRPr="00F1775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64E62" w:rsidRPr="00F17758" w14:paraId="1977542A" w14:textId="77777777">
        <w:tc>
          <w:tcPr>
            <w:tcW w:w="2304" w:type="dxa"/>
          </w:tcPr>
          <w:p w14:paraId="5AAD111A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C760B01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791092C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198E5D" w14:textId="77777777" w:rsidR="00464E62" w:rsidRPr="00F17758" w:rsidRDefault="00464E62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="00464E62" w:rsidRPr="00F17758" w14:paraId="74BAFF97" w14:textId="77777777">
        <w:tc>
          <w:tcPr>
            <w:tcW w:w="2304" w:type="dxa"/>
          </w:tcPr>
          <w:p w14:paraId="11E48296" w14:textId="3A9761CA" w:rsidR="00464E62" w:rsidRPr="00F17758" w:rsidRDefault="005D0397">
            <w:pPr>
              <w:pStyle w:val="Tabletext"/>
            </w:pPr>
            <w:r>
              <w:t>14/Oct/2023</w:t>
            </w:r>
          </w:p>
        </w:tc>
        <w:tc>
          <w:tcPr>
            <w:tcW w:w="1152" w:type="dxa"/>
          </w:tcPr>
          <w:p w14:paraId="0672783B" w14:textId="58AEF1EA" w:rsidR="00464E62" w:rsidRPr="00F17758" w:rsidRDefault="00CC184D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707B2AB3" w14:textId="36956898" w:rsidR="00464E62" w:rsidRPr="00F17758" w:rsidRDefault="00CC184D">
            <w:pPr>
              <w:pStyle w:val="Tabletext"/>
            </w:pPr>
            <w:r>
              <w:t>Initial Project Specification</w:t>
            </w:r>
          </w:p>
        </w:tc>
        <w:tc>
          <w:tcPr>
            <w:tcW w:w="2304" w:type="dxa"/>
          </w:tcPr>
          <w:p w14:paraId="402208DE" w14:textId="518789D9" w:rsidR="00464E62" w:rsidRPr="00F17758" w:rsidRDefault="00CC184D">
            <w:pPr>
              <w:pStyle w:val="Tabletext"/>
            </w:pPr>
            <w:r>
              <w:t>Cody Duong</w:t>
            </w:r>
          </w:p>
        </w:tc>
      </w:tr>
      <w:tr w:rsidR="00464E62" w:rsidRPr="00F17758" w14:paraId="6F1357BD" w14:textId="77777777">
        <w:tc>
          <w:tcPr>
            <w:tcW w:w="2304" w:type="dxa"/>
          </w:tcPr>
          <w:p w14:paraId="44EC46FB" w14:textId="4B444480" w:rsidR="00464E62" w:rsidRPr="00F17758" w:rsidRDefault="005D0397">
            <w:pPr>
              <w:pStyle w:val="Tabletext"/>
            </w:pPr>
            <w:r>
              <w:t>14/Oct/2023</w:t>
            </w:r>
          </w:p>
        </w:tc>
        <w:tc>
          <w:tcPr>
            <w:tcW w:w="1152" w:type="dxa"/>
          </w:tcPr>
          <w:p w14:paraId="376BE03A" w14:textId="62732293" w:rsidR="00464E62" w:rsidRPr="00F17758" w:rsidRDefault="005D0397">
            <w:pPr>
              <w:pStyle w:val="Tabletext"/>
            </w:pPr>
            <w:r>
              <w:t>0.2</w:t>
            </w:r>
          </w:p>
        </w:tc>
        <w:tc>
          <w:tcPr>
            <w:tcW w:w="3744" w:type="dxa"/>
          </w:tcPr>
          <w:p w14:paraId="4085F121" w14:textId="34C307B2" w:rsidR="00464E62" w:rsidRPr="00F17758" w:rsidRDefault="005D0397">
            <w:pPr>
              <w:pStyle w:val="Tabletext"/>
            </w:pPr>
            <w:r>
              <w:t>Change dd/mm/</w:t>
            </w:r>
            <w:proofErr w:type="spellStart"/>
            <w:r>
              <w:t>yyyy</w:t>
            </w:r>
            <w:proofErr w:type="spellEnd"/>
            <w:r>
              <w:t xml:space="preserve"> formatting to dd/mmm/</w:t>
            </w:r>
            <w:proofErr w:type="spellStart"/>
            <w:r>
              <w:t>yyyy</w:t>
            </w:r>
            <w:proofErr w:type="spellEnd"/>
            <w:r>
              <w:t xml:space="preserve"> formatting in header</w:t>
            </w:r>
          </w:p>
        </w:tc>
        <w:tc>
          <w:tcPr>
            <w:tcW w:w="2304" w:type="dxa"/>
          </w:tcPr>
          <w:p w14:paraId="6D805394" w14:textId="48B42378" w:rsidR="00464E62" w:rsidRPr="00F17758" w:rsidRDefault="005D0397">
            <w:pPr>
              <w:pStyle w:val="Tabletext"/>
            </w:pPr>
            <w:r>
              <w:t>Cody Duong</w:t>
            </w:r>
          </w:p>
        </w:tc>
      </w:tr>
      <w:tr w:rsidR="00464E62" w:rsidRPr="00F17758" w14:paraId="17517A15" w14:textId="77777777">
        <w:tc>
          <w:tcPr>
            <w:tcW w:w="2304" w:type="dxa"/>
          </w:tcPr>
          <w:p w14:paraId="5419DAFB" w14:textId="77777777" w:rsidR="00464E62" w:rsidRPr="00F17758" w:rsidRDefault="00464E62">
            <w:pPr>
              <w:pStyle w:val="Tabletext"/>
            </w:pPr>
          </w:p>
        </w:tc>
        <w:tc>
          <w:tcPr>
            <w:tcW w:w="1152" w:type="dxa"/>
          </w:tcPr>
          <w:p w14:paraId="7EF2A99E" w14:textId="77777777" w:rsidR="00464E62" w:rsidRPr="00F17758" w:rsidRDefault="00464E62">
            <w:pPr>
              <w:pStyle w:val="Tabletext"/>
            </w:pPr>
          </w:p>
        </w:tc>
        <w:tc>
          <w:tcPr>
            <w:tcW w:w="3744" w:type="dxa"/>
          </w:tcPr>
          <w:p w14:paraId="3E621BD1" w14:textId="77777777" w:rsidR="00464E62" w:rsidRPr="00F17758" w:rsidRDefault="00464E62">
            <w:pPr>
              <w:pStyle w:val="Tabletext"/>
            </w:pPr>
          </w:p>
        </w:tc>
        <w:tc>
          <w:tcPr>
            <w:tcW w:w="2304" w:type="dxa"/>
          </w:tcPr>
          <w:p w14:paraId="54D1FFDC" w14:textId="77777777" w:rsidR="00464E62" w:rsidRPr="00F17758" w:rsidRDefault="00464E62">
            <w:pPr>
              <w:pStyle w:val="Tabletext"/>
            </w:pPr>
          </w:p>
        </w:tc>
      </w:tr>
      <w:tr w:rsidR="00464E62" w:rsidRPr="00F17758" w14:paraId="396ACFE4" w14:textId="77777777">
        <w:tc>
          <w:tcPr>
            <w:tcW w:w="2304" w:type="dxa"/>
          </w:tcPr>
          <w:p w14:paraId="2BC54555" w14:textId="77777777" w:rsidR="00464E62" w:rsidRPr="00F17758" w:rsidRDefault="00464E62">
            <w:pPr>
              <w:pStyle w:val="Tabletext"/>
            </w:pPr>
          </w:p>
        </w:tc>
        <w:tc>
          <w:tcPr>
            <w:tcW w:w="1152" w:type="dxa"/>
          </w:tcPr>
          <w:p w14:paraId="4A018F37" w14:textId="77777777" w:rsidR="00464E62" w:rsidRPr="00F17758" w:rsidRDefault="00464E62">
            <w:pPr>
              <w:pStyle w:val="Tabletext"/>
            </w:pPr>
          </w:p>
        </w:tc>
        <w:tc>
          <w:tcPr>
            <w:tcW w:w="3744" w:type="dxa"/>
          </w:tcPr>
          <w:p w14:paraId="38E019CE" w14:textId="77777777" w:rsidR="00464E62" w:rsidRPr="00F17758" w:rsidRDefault="00464E62">
            <w:pPr>
              <w:pStyle w:val="Tabletext"/>
            </w:pPr>
          </w:p>
        </w:tc>
        <w:tc>
          <w:tcPr>
            <w:tcW w:w="2304" w:type="dxa"/>
          </w:tcPr>
          <w:p w14:paraId="084AD219" w14:textId="77777777" w:rsidR="00464E62" w:rsidRPr="00F17758" w:rsidRDefault="00464E62">
            <w:pPr>
              <w:pStyle w:val="Tabletext"/>
            </w:pPr>
          </w:p>
        </w:tc>
      </w:tr>
    </w:tbl>
    <w:p w14:paraId="51B62A41" w14:textId="77777777" w:rsidR="00464E62" w:rsidRPr="00F17758" w:rsidRDefault="00464E62"/>
    <w:p w14:paraId="547FE3F1" w14:textId="77777777" w:rsidR="00464E62" w:rsidRPr="00F17758" w:rsidRDefault="00464E62">
      <w:pPr>
        <w:pStyle w:val="Title"/>
      </w:pPr>
      <w:r w:rsidRPr="00F17758">
        <w:br w:type="page"/>
      </w:r>
      <w:r w:rsidRPr="00F17758">
        <w:lastRenderedPageBreak/>
        <w:t>Table of Contents</w:t>
      </w:r>
    </w:p>
    <w:p w14:paraId="108FC102" w14:textId="682FBEEE" w:rsidR="0089405C" w:rsidRDefault="00464E62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 w:rsidRPr="00F17758">
        <w:fldChar w:fldCharType="begin"/>
      </w:r>
      <w:r w:rsidRPr="00F17758">
        <w:instrText xml:space="preserve"> TOC \o "1-3" </w:instrText>
      </w:r>
      <w:r w:rsidRPr="00F17758">
        <w:fldChar w:fldCharType="separate"/>
      </w:r>
      <w:r w:rsidR="0089405C">
        <w:rPr>
          <w:noProof/>
        </w:rPr>
        <w:t>1.</w:t>
      </w:r>
      <w:r w:rsidR="0089405C"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 w:rsidR="0089405C">
        <w:rPr>
          <w:noProof/>
        </w:rPr>
        <w:t>Introduction</w:t>
      </w:r>
      <w:r w:rsidR="0089405C">
        <w:rPr>
          <w:noProof/>
        </w:rPr>
        <w:tab/>
      </w:r>
      <w:r w:rsidR="0089405C">
        <w:rPr>
          <w:noProof/>
        </w:rPr>
        <w:fldChar w:fldCharType="begin"/>
      </w:r>
      <w:r w:rsidR="0089405C">
        <w:rPr>
          <w:noProof/>
        </w:rPr>
        <w:instrText xml:space="preserve"> PAGEREF _Toc148207864 \h </w:instrText>
      </w:r>
      <w:r w:rsidR="0089405C">
        <w:rPr>
          <w:noProof/>
        </w:rPr>
      </w:r>
      <w:r w:rsidR="0089405C">
        <w:rPr>
          <w:noProof/>
        </w:rPr>
        <w:fldChar w:fldCharType="separate"/>
      </w:r>
      <w:r w:rsidR="007F2714">
        <w:rPr>
          <w:noProof/>
        </w:rPr>
        <w:t>4</w:t>
      </w:r>
      <w:r w:rsidR="0089405C">
        <w:rPr>
          <w:noProof/>
        </w:rPr>
        <w:fldChar w:fldCharType="end"/>
      </w:r>
    </w:p>
    <w:p w14:paraId="75EC1209" w14:textId="03E93A66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_Toc148207865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7C7CD8D4" w14:textId="2462008B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_Toc148207866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5C973D11" w14:textId="608671A3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_Toc148207867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310E9F5A" w14:textId="5D6C88BC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1.4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_Toc148207868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190401EF" w14:textId="04D1EB7E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1.5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_Toc148207869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4</w:t>
      </w:r>
      <w:r>
        <w:rPr>
          <w:noProof/>
        </w:rPr>
        <w:fldChar w:fldCharType="end"/>
      </w:r>
    </w:p>
    <w:p w14:paraId="49CAF72E" w14:textId="3BF2E476" w:rsidR="0089405C" w:rsidRDefault="0089405C">
      <w:pPr>
        <w:pStyle w:val="TOC1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_Toc148207870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0A7972E3" w14:textId="7AD1FBF2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_Toc148207871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70391367" w14:textId="0276431A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System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_Toc148207872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58AA4550" w14:textId="239D10F4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_Toc148207873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1731E150" w14:textId="27AF0EE2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_Toc148207874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6F9D65F8" w14:textId="3DDCD91C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1.6.4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_Toc148207875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045DC5DF" w14:textId="7B4C33A9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1.6.5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Communication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_Toc148207876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1C7CA959" w14:textId="4669CAEB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1.6.6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Memory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_Toc148207877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75796AAF" w14:textId="35AD6286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1.6.7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_Toc148207878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4DFEB3FC" w14:textId="1EAD7F11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1.7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_Toc148207879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3F4BA07D" w14:textId="24556C31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1.8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_Toc148207880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5358C25C" w14:textId="1887182F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1.9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_Toc148207881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0F25334B" w14:textId="45EFD508" w:rsidR="0089405C" w:rsidRDefault="0089405C">
      <w:pPr>
        <w:pStyle w:val="TOC2"/>
        <w:tabs>
          <w:tab w:val="left" w:pos="12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1.10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_Toc148207882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5</w:t>
      </w:r>
      <w:r>
        <w:rPr>
          <w:noProof/>
        </w:rPr>
        <w:fldChar w:fldCharType="end"/>
      </w:r>
    </w:p>
    <w:p w14:paraId="212D7EFE" w14:textId="6C0DADDD" w:rsidR="0089405C" w:rsidRDefault="0089405C">
      <w:pPr>
        <w:pStyle w:val="TOC2"/>
        <w:tabs>
          <w:tab w:val="left" w:pos="12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1.11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Requirements subsets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_Toc148207883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696D9955" w14:textId="5351E49C" w:rsidR="0089405C" w:rsidRDefault="0089405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_Toc148207884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2CA04186" w14:textId="53633653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_Toc148207885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1AFE7DE2" w14:textId="350D37AE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Parse arithmetic expressions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_Toc148207886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30301687" w14:textId="30CF32BC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Integer Numeric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_Toc148207887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3FDD0133" w14:textId="242891EC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Float Numeric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_Toc148207888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1C83D84C" w14:textId="24B886A0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2.1.4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Algebraic Constants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_Toc148207889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090D9C20" w14:textId="7780203D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2.2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_Toc148207890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6</w:t>
      </w:r>
      <w:r>
        <w:rPr>
          <w:noProof/>
        </w:rPr>
        <w:fldChar w:fldCharType="end"/>
      </w:r>
    </w:p>
    <w:p w14:paraId="6A2B3A29" w14:textId="03BD37E2" w:rsidR="0089405C" w:rsidRDefault="0089405C">
      <w:pPr>
        <w:pStyle w:val="TOC2"/>
        <w:tabs>
          <w:tab w:val="left" w:pos="1000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2.3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Supplementary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_Toc148207891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17631C20" w14:textId="0DB38778" w:rsidR="0089405C" w:rsidRDefault="0089405C">
      <w:pPr>
        <w:pStyle w:val="TOC3"/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2.3.1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User README and/or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_Toc148207892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503ABA4F" w14:textId="08AF77A3" w:rsidR="0089405C" w:rsidRDefault="0089405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3.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Classification of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_Toc148207893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780A5BDC" w14:textId="20FD7BB9" w:rsidR="0089405C" w:rsidRDefault="0089405C">
      <w:pPr>
        <w:pStyle w:val="TOC1"/>
        <w:tabs>
          <w:tab w:val="left" w:pos="432"/>
        </w:tabs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</w:pPr>
      <w:r>
        <w:rPr>
          <w:noProof/>
        </w:rPr>
        <w:t>4.</w:t>
      </w:r>
      <w:r>
        <w:rPr>
          <w:rFonts w:ascii="Calibri" w:eastAsia="DengXian" w:hAnsi="Calibri" w:cs="Arial"/>
          <w:noProof/>
          <w:kern w:val="2"/>
          <w:sz w:val="22"/>
          <w:szCs w:val="22"/>
          <w:lang w:eastAsia="zh-CN"/>
        </w:rPr>
        <w:tab/>
      </w:r>
      <w:r>
        <w:rPr>
          <w:noProof/>
        </w:rPr>
        <w:t>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_Toc148207894 \h </w:instrText>
      </w:r>
      <w:r>
        <w:rPr>
          <w:noProof/>
        </w:rPr>
      </w:r>
      <w:r>
        <w:rPr>
          <w:noProof/>
        </w:rPr>
        <w:fldChar w:fldCharType="separate"/>
      </w:r>
      <w:r w:rsidR="007F2714">
        <w:rPr>
          <w:noProof/>
        </w:rPr>
        <w:t>7</w:t>
      </w:r>
      <w:r>
        <w:rPr>
          <w:noProof/>
        </w:rPr>
        <w:fldChar w:fldCharType="end"/>
      </w:r>
    </w:p>
    <w:p w14:paraId="0CDEFEF2" w14:textId="40730E18" w:rsidR="00464E62" w:rsidRPr="00F17758" w:rsidRDefault="00464E62">
      <w:pPr>
        <w:pStyle w:val="Title"/>
      </w:pPr>
      <w:r w:rsidRPr="00F17758">
        <w:fldChar w:fldCharType="end"/>
      </w:r>
      <w:r w:rsidRPr="00F17758">
        <w:br w:type="page"/>
      </w:r>
      <w:fldSimple w:instr=" TITLE  \* MERGEFORMAT ">
        <w:r w:rsidR="00095AF6">
          <w:t>Software Requirements Specifications</w:t>
        </w:r>
      </w:fldSimple>
      <w:r w:rsidRPr="00F17758">
        <w:t xml:space="preserve"> </w:t>
      </w:r>
    </w:p>
    <w:p w14:paraId="61E75451" w14:textId="77777777" w:rsidR="00464E62" w:rsidRPr="00F17758" w:rsidRDefault="00464E62">
      <w:pPr>
        <w:pStyle w:val="Heading1"/>
      </w:pPr>
      <w:bookmarkStart w:id="0" w:name="_Toc148207864"/>
      <w:r w:rsidRPr="00F17758">
        <w:t>Introduction</w:t>
      </w:r>
      <w:bookmarkEnd w:id="0"/>
    </w:p>
    <w:p w14:paraId="1216ECA7" w14:textId="0D1DA72E" w:rsidR="00095AF6" w:rsidRDefault="00095AF6" w:rsidP="00095AF6">
      <w:pPr>
        <w:pStyle w:val="BodyText"/>
      </w:pPr>
      <w:r>
        <w:t>The purpose of this Software Requirements Specification (</w:t>
      </w:r>
      <w:r w:rsidRPr="004469F4">
        <w:rPr>
          <w:b/>
          <w:bCs/>
        </w:rPr>
        <w:t>SRS</w:t>
      </w:r>
      <w:r>
        <w:t xml:space="preserve">) is to describe </w:t>
      </w:r>
      <w:r w:rsidR="00BF75A0">
        <w:t xml:space="preserve">requirements and more for </w:t>
      </w:r>
      <w:r>
        <w:t>the C++ Arithmetic Evaluator</w:t>
      </w:r>
      <w:r w:rsidR="00BF75A0">
        <w:t xml:space="preserve"> </w:t>
      </w:r>
      <w:r w:rsidR="004469F4">
        <w:t>(</w:t>
      </w:r>
      <w:r w:rsidR="004469F4" w:rsidRPr="004469F4">
        <w:rPr>
          <w:b/>
          <w:bCs/>
        </w:rPr>
        <w:t>the project</w:t>
      </w:r>
      <w:r w:rsidR="00BF75A0">
        <w:rPr>
          <w:b/>
          <w:bCs/>
        </w:rPr>
        <w:t>)</w:t>
      </w:r>
      <w:r>
        <w:t xml:space="preserve">. </w:t>
      </w:r>
      <w:r w:rsidRPr="004469F4">
        <w:rPr>
          <w:b/>
          <w:bCs/>
        </w:rPr>
        <w:t>The</w:t>
      </w:r>
      <w:r w:rsidR="004469F4" w:rsidRPr="004469F4">
        <w:rPr>
          <w:b/>
          <w:bCs/>
        </w:rPr>
        <w:t xml:space="preserve"> project</w:t>
      </w:r>
      <w:r w:rsidR="004469F4" w:rsidRPr="004469F4">
        <w:t>’s</w:t>
      </w:r>
      <w:r w:rsidR="004469F4">
        <w:t xml:space="preserve"> </w:t>
      </w:r>
      <w:r>
        <w:t>specific description, timeline, and deadlines can be foun</w:t>
      </w:r>
      <w:r w:rsidR="004469F4">
        <w:t xml:space="preserve">d in </w:t>
      </w:r>
      <w:r w:rsidR="004469F4" w:rsidRPr="004469F4">
        <w:rPr>
          <w:b/>
          <w:bCs/>
        </w:rPr>
        <w:t>the project</w:t>
      </w:r>
      <w:r w:rsidR="004469F4">
        <w:t>’s Software Development Plan (</w:t>
      </w:r>
      <w:r w:rsidR="004469F4" w:rsidRPr="004469F4">
        <w:rPr>
          <w:b/>
          <w:bCs/>
        </w:rPr>
        <w:t>SD</w:t>
      </w:r>
      <w:r w:rsidR="004469F4">
        <w:rPr>
          <w:b/>
          <w:bCs/>
        </w:rPr>
        <w:t>P</w:t>
      </w:r>
      <w:r w:rsidR="004469F4">
        <w:t xml:space="preserve">), </w:t>
      </w:r>
      <w:r w:rsidR="00215F51">
        <w:t xml:space="preserve">see </w:t>
      </w:r>
      <w:r w:rsidR="00215F51">
        <w:rPr>
          <w:i/>
          <w:iCs/>
        </w:rPr>
        <w:t xml:space="preserve">Section 1.3 Definitions, Acronyms, and Abbreviations </w:t>
      </w:r>
      <w:r w:rsidR="00215F51">
        <w:t>and/or</w:t>
      </w:r>
      <w:r w:rsidR="004469F4">
        <w:t xml:space="preserve"> </w:t>
      </w:r>
      <w:r w:rsidR="004469F4" w:rsidRPr="004469F4">
        <w:rPr>
          <w:i/>
          <w:iCs/>
        </w:rPr>
        <w:t xml:space="preserve">Section 1.4 </w:t>
      </w:r>
      <w:r w:rsidR="004469F4">
        <w:rPr>
          <w:i/>
          <w:iCs/>
        </w:rPr>
        <w:t>References</w:t>
      </w:r>
      <w:r w:rsidR="004469F4">
        <w:t>.</w:t>
      </w:r>
    </w:p>
    <w:p w14:paraId="5BACBFA0" w14:textId="052FCE4B" w:rsidR="00BF75A0" w:rsidRPr="00BF75A0" w:rsidRDefault="00BF75A0" w:rsidP="00095AF6">
      <w:pPr>
        <w:pStyle w:val="BodyText"/>
      </w:pPr>
      <w:r>
        <w:t xml:space="preserve">This </w:t>
      </w:r>
      <w:r>
        <w:rPr>
          <w:b/>
          <w:bCs/>
        </w:rPr>
        <w:t>SRS</w:t>
      </w:r>
      <w:r>
        <w:t xml:space="preserve"> describes all systems and subsystems of </w:t>
      </w:r>
      <w:r>
        <w:rPr>
          <w:b/>
          <w:bCs/>
        </w:rPr>
        <w:t>the project</w:t>
      </w:r>
      <w:r>
        <w:t xml:space="preserve">. The </w:t>
      </w:r>
      <w:r>
        <w:rPr>
          <w:b/>
          <w:bCs/>
        </w:rPr>
        <w:t>SRS</w:t>
      </w:r>
      <w:r>
        <w:t xml:space="preserve"> describes </w:t>
      </w:r>
      <w:r>
        <w:rPr>
          <w:b/>
          <w:bCs/>
        </w:rPr>
        <w:t>the project</w:t>
      </w:r>
      <w:r>
        <w:t>’s context as well as specific product perspectives. It also describes constraints/assumptions, as well as the derived core and non-core requirements.</w:t>
      </w:r>
    </w:p>
    <w:p w14:paraId="42922F54" w14:textId="77777777" w:rsidR="00464E62" w:rsidRPr="00F17758" w:rsidRDefault="00464E62">
      <w:pPr>
        <w:pStyle w:val="Heading2"/>
      </w:pPr>
      <w:bookmarkStart w:id="1" w:name="_Toc148207865"/>
      <w:r w:rsidRPr="00F17758">
        <w:t>Purpose</w:t>
      </w:r>
      <w:bookmarkEnd w:id="1"/>
    </w:p>
    <w:p w14:paraId="78D4122C" w14:textId="4C5769AA" w:rsidR="00095AF6" w:rsidRDefault="00095AF6" w:rsidP="00095AF6">
      <w:pPr>
        <w:pStyle w:val="BodyText"/>
      </w:pPr>
      <w:r>
        <w:t xml:space="preserve">The purpose of </w:t>
      </w:r>
      <w:r w:rsidR="00851553">
        <w:t xml:space="preserve">the </w:t>
      </w:r>
      <w:r w:rsidR="00851553" w:rsidRPr="00851553">
        <w:rPr>
          <w:b/>
          <w:bCs/>
        </w:rPr>
        <w:t>SRS</w:t>
      </w:r>
      <w:r w:rsidR="00851553">
        <w:t xml:space="preserve"> is to describe </w:t>
      </w:r>
      <w:r w:rsidR="00C73829" w:rsidRPr="00851553">
        <w:rPr>
          <w:b/>
          <w:bCs/>
        </w:rPr>
        <w:t>the</w:t>
      </w:r>
      <w:r w:rsidR="00C73829" w:rsidRPr="00C73829">
        <w:rPr>
          <w:b/>
          <w:bCs/>
        </w:rPr>
        <w:t xml:space="preserve"> project</w:t>
      </w:r>
      <w:r w:rsidR="00851553">
        <w:t xml:space="preserve">. </w:t>
      </w:r>
      <w:r w:rsidR="00851553" w:rsidRPr="00851553">
        <w:rPr>
          <w:b/>
          <w:bCs/>
        </w:rPr>
        <w:t>The project</w:t>
      </w:r>
      <w:r w:rsidR="00851553">
        <w:t xml:space="preserve"> should be a C++ program </w:t>
      </w:r>
      <w:r>
        <w:t>can parse and evaluate arithmetic expressions containing the following operators:</w:t>
      </w:r>
    </w:p>
    <w:p w14:paraId="495563CF" w14:textId="000C8769" w:rsidR="00095AF6" w:rsidRDefault="00095AF6" w:rsidP="00095AF6">
      <w:pPr>
        <w:pStyle w:val="BodyText"/>
        <w:numPr>
          <w:ilvl w:val="0"/>
          <w:numId w:val="56"/>
        </w:numPr>
      </w:pPr>
      <w:r>
        <w:t>addition (+)</w:t>
      </w:r>
    </w:p>
    <w:p w14:paraId="0FAC26F2" w14:textId="4E2B3860" w:rsidR="00095AF6" w:rsidRDefault="00095AF6" w:rsidP="00095AF6">
      <w:pPr>
        <w:pStyle w:val="BodyText"/>
        <w:numPr>
          <w:ilvl w:val="0"/>
          <w:numId w:val="56"/>
        </w:numPr>
      </w:pPr>
      <w:r>
        <w:t>subtraction (-)</w:t>
      </w:r>
    </w:p>
    <w:p w14:paraId="10E28F25" w14:textId="4898EE36" w:rsidR="00095AF6" w:rsidRDefault="00095AF6" w:rsidP="00095AF6">
      <w:pPr>
        <w:pStyle w:val="BodyText"/>
        <w:numPr>
          <w:ilvl w:val="0"/>
          <w:numId w:val="56"/>
        </w:numPr>
      </w:pPr>
      <w:r>
        <w:t>multiplication (*)</w:t>
      </w:r>
    </w:p>
    <w:p w14:paraId="058E1919" w14:textId="5D73DBDF" w:rsidR="00095AF6" w:rsidRDefault="00095AF6" w:rsidP="00095AF6">
      <w:pPr>
        <w:pStyle w:val="BodyText"/>
        <w:numPr>
          <w:ilvl w:val="0"/>
          <w:numId w:val="56"/>
        </w:numPr>
      </w:pPr>
      <w:r>
        <w:t>division (/)</w:t>
      </w:r>
    </w:p>
    <w:p w14:paraId="2B5A6E96" w14:textId="0A537BDB" w:rsidR="00095AF6" w:rsidRDefault="00095AF6" w:rsidP="00095AF6">
      <w:pPr>
        <w:pStyle w:val="BodyText"/>
        <w:numPr>
          <w:ilvl w:val="0"/>
          <w:numId w:val="56"/>
        </w:numPr>
      </w:pPr>
      <w:r>
        <w:t>modulus (%)</w:t>
      </w:r>
    </w:p>
    <w:p w14:paraId="3FB5A32C" w14:textId="1B729C25" w:rsidR="00095AF6" w:rsidRDefault="00095AF6" w:rsidP="00095AF6">
      <w:pPr>
        <w:pStyle w:val="BodyText"/>
        <w:numPr>
          <w:ilvl w:val="0"/>
          <w:numId w:val="56"/>
        </w:numPr>
      </w:pPr>
      <w:r>
        <w:t>exponentiation (^)</w:t>
      </w:r>
    </w:p>
    <w:p w14:paraId="2CF9353B" w14:textId="38475D1C" w:rsidR="00095AF6" w:rsidRPr="00095AF6" w:rsidRDefault="00095AF6" w:rsidP="00095AF6">
      <w:pPr>
        <w:pStyle w:val="BodyText"/>
      </w:pPr>
      <w:r>
        <w:t>The program should also be able to handle expressions with parentheses to define precedence and grouping.</w:t>
      </w:r>
      <w:r w:rsidR="00851553">
        <w:t xml:space="preserve"> It is essential that numeric constants are supported, with float constants as desirable.</w:t>
      </w:r>
      <w:r w:rsidR="00D75FFD">
        <w:t xml:space="preserve"> Algebraic notation/substitution is not required (i.e., alphabetic constants).</w:t>
      </w:r>
    </w:p>
    <w:p w14:paraId="7DC25C99" w14:textId="77777777" w:rsidR="00464E62" w:rsidRPr="00F17758" w:rsidRDefault="00464E62">
      <w:pPr>
        <w:pStyle w:val="Heading2"/>
      </w:pPr>
      <w:bookmarkStart w:id="2" w:name="_Toc148207866"/>
      <w:r w:rsidRPr="00F17758">
        <w:t>Scope</w:t>
      </w:r>
      <w:bookmarkEnd w:id="2"/>
    </w:p>
    <w:p w14:paraId="76D5EBB6" w14:textId="595723E4" w:rsidR="004469F4" w:rsidRPr="004469F4" w:rsidRDefault="004469F4" w:rsidP="004469F4">
      <w:pPr>
        <w:pStyle w:val="BodyText"/>
      </w:pPr>
      <w:r>
        <w:t xml:space="preserve">This SRS describes all systems and subsystems of </w:t>
      </w:r>
      <w:r w:rsidRPr="007F06A7">
        <w:rPr>
          <w:b/>
          <w:bCs/>
        </w:rPr>
        <w:t>the</w:t>
      </w:r>
      <w:r w:rsidR="007F06A7" w:rsidRPr="007F06A7">
        <w:rPr>
          <w:b/>
          <w:bCs/>
        </w:rPr>
        <w:t xml:space="preserve"> project</w:t>
      </w:r>
      <w:r>
        <w:t>. It describes in its entirety the expected functional and non-functional requirements for the entirety of the project.</w:t>
      </w:r>
    </w:p>
    <w:p w14:paraId="28996C0C" w14:textId="77777777" w:rsidR="00464E62" w:rsidRPr="00F17758" w:rsidRDefault="00464E62">
      <w:pPr>
        <w:pStyle w:val="Heading2"/>
      </w:pPr>
      <w:bookmarkStart w:id="3" w:name="_Toc148207867"/>
      <w:r w:rsidRPr="00F17758">
        <w:t>Definitions, Acronyms, and Abbreviations</w:t>
      </w:r>
      <w:bookmarkEnd w:id="3"/>
    </w:p>
    <w:p w14:paraId="15514EF9" w14:textId="1B3D51F2" w:rsidR="00215F51" w:rsidRDefault="004469F4" w:rsidP="00215F51">
      <w:pPr>
        <w:pStyle w:val="BodyText"/>
      </w:pPr>
      <w:r w:rsidRPr="004469F4">
        <w:rPr>
          <w:b/>
          <w:bCs/>
        </w:rPr>
        <w:t>The project</w:t>
      </w:r>
      <w:r w:rsidR="00C73829">
        <w:rPr>
          <w:b/>
          <w:bCs/>
        </w:rPr>
        <w:t>/this project</w:t>
      </w:r>
      <w:r w:rsidR="00851553">
        <w:rPr>
          <w:b/>
          <w:bCs/>
        </w:rPr>
        <w:t>/the program</w:t>
      </w:r>
      <w:r>
        <w:t>: “C++ Arithmetic Evaluator”, described by the Software Development Plan (</w:t>
      </w:r>
      <w:r>
        <w:rPr>
          <w:b/>
          <w:bCs/>
        </w:rPr>
        <w:t>SDS</w:t>
      </w:r>
      <w:r>
        <w:t>).</w:t>
      </w:r>
      <w:r w:rsidR="00215F51">
        <w:t xml:space="preserve"> The repository for all code and documentation lives on GitHub, at </w:t>
      </w:r>
      <w:hyperlink r:id="rId9" w:history="1">
        <w:r w:rsidR="00215F51" w:rsidRPr="00615AF1">
          <w:rPr>
            <w:rStyle w:val="Hyperlink"/>
          </w:rPr>
          <w:t>https://github.com/codyduong/EECS-348-Project/</w:t>
        </w:r>
      </w:hyperlink>
      <w:r w:rsidR="00215F51">
        <w:t>.</w:t>
      </w:r>
    </w:p>
    <w:p w14:paraId="135A8385" w14:textId="42F59DC2" w:rsidR="004469F4" w:rsidRPr="004469F4" w:rsidRDefault="004469F4" w:rsidP="004469F4">
      <w:pPr>
        <w:pStyle w:val="BodyText"/>
      </w:pPr>
      <w:r>
        <w:rPr>
          <w:b/>
          <w:bCs/>
        </w:rPr>
        <w:t>SRS</w:t>
      </w:r>
      <w:r w:rsidRPr="004469F4">
        <w:t>:</w:t>
      </w:r>
      <w:r>
        <w:t xml:space="preserve"> Software Requirements Specification. See </w:t>
      </w:r>
      <w:r>
        <w:rPr>
          <w:i/>
          <w:iCs/>
        </w:rPr>
        <w:t>Section 1.4 References - SRS</w:t>
      </w:r>
      <w:r>
        <w:t>.</w:t>
      </w:r>
    </w:p>
    <w:p w14:paraId="625ABBB9" w14:textId="37E67025" w:rsidR="00215F51" w:rsidRDefault="004469F4" w:rsidP="00215F51">
      <w:pPr>
        <w:pStyle w:val="BodyText"/>
      </w:pPr>
      <w:r>
        <w:rPr>
          <w:b/>
          <w:bCs/>
        </w:rPr>
        <w:t>SDP</w:t>
      </w:r>
      <w:r>
        <w:t xml:space="preserve">: Software Development Plan. See </w:t>
      </w:r>
      <w:r>
        <w:rPr>
          <w:i/>
          <w:iCs/>
        </w:rPr>
        <w:t>Section 1.4 References – SDP</w:t>
      </w:r>
      <w:r>
        <w:t>.</w:t>
      </w:r>
    </w:p>
    <w:p w14:paraId="17D397C0" w14:textId="5064B25E" w:rsidR="00BF75A0" w:rsidRDefault="00851553" w:rsidP="00215F51">
      <w:pPr>
        <w:pStyle w:val="BodyText"/>
      </w:pPr>
      <w:r>
        <w:rPr>
          <w:b/>
          <w:bCs/>
        </w:rPr>
        <w:t>Functional</w:t>
      </w:r>
      <w:r w:rsidR="00BF75A0">
        <w:rPr>
          <w:b/>
          <w:bCs/>
        </w:rPr>
        <w:t xml:space="preserve"> Requirement</w:t>
      </w:r>
      <w:r w:rsidR="00BF75A0">
        <w:t xml:space="preserve">: </w:t>
      </w:r>
      <w:r>
        <w:t>Program functionality that requires code modification to meet the requirement</w:t>
      </w:r>
      <w:r w:rsidR="00BF75A0">
        <w:t>.</w:t>
      </w:r>
    </w:p>
    <w:p w14:paraId="056F5045" w14:textId="2EAAE9E4" w:rsidR="00851553" w:rsidRPr="00851553" w:rsidRDefault="00851553" w:rsidP="00215F51">
      <w:pPr>
        <w:pStyle w:val="BodyText"/>
      </w:pPr>
      <w:r>
        <w:rPr>
          <w:b/>
          <w:bCs/>
        </w:rPr>
        <w:t>Supplemental Requirement</w:t>
      </w:r>
      <w:r>
        <w:t>: Program documentation or otherwise that does not require code modification but can improve useability and usefulness of program.</w:t>
      </w:r>
    </w:p>
    <w:p w14:paraId="550BB266" w14:textId="77777777" w:rsidR="00464E62" w:rsidRPr="00F17758" w:rsidRDefault="00464E62">
      <w:pPr>
        <w:pStyle w:val="Heading2"/>
      </w:pPr>
      <w:bookmarkStart w:id="4" w:name="_Toc148207868"/>
      <w:r w:rsidRPr="00F17758">
        <w:t>References</w:t>
      </w:r>
      <w:bookmarkEnd w:id="4"/>
    </w:p>
    <w:p w14:paraId="60174ED6" w14:textId="2F19BABA" w:rsidR="00CA2700" w:rsidRPr="00215F51" w:rsidRDefault="00CA2700" w:rsidP="00CA2700">
      <w:pPr>
        <w:pStyle w:val="BodyText"/>
      </w:pPr>
      <w:r w:rsidRPr="00CA2700">
        <w:rPr>
          <w:b/>
          <w:bCs/>
        </w:rPr>
        <w:t>SRS</w:t>
      </w:r>
      <w:r>
        <w:t xml:space="preserve">: Available </w:t>
      </w:r>
      <w:r w:rsidR="00215F51">
        <w:t xml:space="preserve">at </w:t>
      </w:r>
      <w:hyperlink r:id="rId10" w:history="1">
        <w:r w:rsidR="00215F51" w:rsidRPr="00615AF1">
          <w:rPr>
            <w:rStyle w:val="Hyperlink"/>
          </w:rPr>
          <w:t>https://github.com/codyduong/EECS-348-Project/</w:t>
        </w:r>
      </w:hyperlink>
    </w:p>
    <w:p w14:paraId="1D86638A" w14:textId="20372A88" w:rsidR="00CA2700" w:rsidRPr="00215F51" w:rsidRDefault="00CA2700" w:rsidP="00CA2700">
      <w:pPr>
        <w:pStyle w:val="BodyText"/>
      </w:pPr>
      <w:r w:rsidRPr="00CA2700">
        <w:rPr>
          <w:b/>
          <w:bCs/>
        </w:rPr>
        <w:t>SDP</w:t>
      </w:r>
      <w:r>
        <w:t>:</w:t>
      </w:r>
      <w:r w:rsidR="00215F51">
        <w:t xml:space="preserve"> Available at </w:t>
      </w:r>
      <w:hyperlink r:id="rId11" w:history="1">
        <w:r w:rsidR="00215F51" w:rsidRPr="00615AF1">
          <w:rPr>
            <w:rStyle w:val="Hyperlink"/>
          </w:rPr>
          <w:t>https://github.com/codyduong/EECS-348-Project/</w:t>
        </w:r>
      </w:hyperlink>
    </w:p>
    <w:p w14:paraId="56FB2B26" w14:textId="77777777" w:rsidR="00464E62" w:rsidRPr="00F17758" w:rsidRDefault="00464E62">
      <w:pPr>
        <w:pStyle w:val="Heading2"/>
      </w:pPr>
      <w:bookmarkStart w:id="5" w:name="_Toc148207869"/>
      <w:r w:rsidRPr="00F17758">
        <w:t>Overview</w:t>
      </w:r>
      <w:bookmarkEnd w:id="5"/>
    </w:p>
    <w:p w14:paraId="75E93A08" w14:textId="797FA7C7" w:rsidR="004469F4" w:rsidRPr="004469F4" w:rsidRDefault="004469F4" w:rsidP="007F06A7">
      <w:pPr>
        <w:pStyle w:val="BodyText"/>
      </w:pPr>
      <w:r>
        <w:t>The rest of the document describes an overall description, product perspectives</w:t>
      </w:r>
      <w:r w:rsidR="007F06A7">
        <w:t xml:space="preserve">—assumptions, user characteristics, interfaces—and </w:t>
      </w:r>
      <w:r>
        <w:t>functional</w:t>
      </w:r>
      <w:r w:rsidR="007F06A7">
        <w:t>/</w:t>
      </w:r>
      <w:r>
        <w:t>non-functional requirements.</w:t>
      </w:r>
      <w:r w:rsidR="00C73829">
        <w:t xml:space="preserve"> </w:t>
      </w:r>
    </w:p>
    <w:p w14:paraId="019460D0" w14:textId="77777777" w:rsidR="00464E62" w:rsidRPr="00F17758" w:rsidRDefault="00464E62" w:rsidP="00D75FFD">
      <w:pPr>
        <w:pStyle w:val="Heading1"/>
        <w:numPr>
          <w:ilvl w:val="0"/>
          <w:numId w:val="0"/>
        </w:numPr>
      </w:pPr>
      <w:r w:rsidRPr="00F17758">
        <w:br w:type="page"/>
      </w:r>
      <w:bookmarkStart w:id="6" w:name="_Toc148207870"/>
      <w:r w:rsidRPr="00F17758">
        <w:lastRenderedPageBreak/>
        <w:t>Overall Description</w:t>
      </w:r>
      <w:bookmarkEnd w:id="6"/>
    </w:p>
    <w:p w14:paraId="1E4977C8" w14:textId="5BD9CCBD" w:rsidR="00095AF6" w:rsidRPr="00095AF6" w:rsidRDefault="00095AF6" w:rsidP="00095AF6">
      <w:pPr>
        <w:pStyle w:val="BodyText"/>
      </w:pPr>
      <w:r>
        <w:t xml:space="preserve">The arithmetic expression parser will be a command-line program that takes an arithmetic expression as input and outputs the result of evaluating the expression. The program will be written in C++ and will use a variety of programming techniques, </w:t>
      </w:r>
      <w:r w:rsidR="00215F51">
        <w:t xml:space="preserve">possibly </w:t>
      </w:r>
      <w:r>
        <w:t xml:space="preserve">including recursion, stacks, </w:t>
      </w:r>
      <w:r w:rsidR="00215F51">
        <w:t>linked lists, and more.</w:t>
      </w:r>
    </w:p>
    <w:p w14:paraId="6782DCC4" w14:textId="77777777" w:rsidR="00464E62" w:rsidRPr="00F17758" w:rsidRDefault="00464E62">
      <w:pPr>
        <w:pStyle w:val="Heading2"/>
      </w:pPr>
      <w:bookmarkStart w:id="7" w:name="_Toc148207871"/>
      <w:r w:rsidRPr="00F17758">
        <w:t>Product perspective</w:t>
      </w:r>
      <w:bookmarkEnd w:id="7"/>
    </w:p>
    <w:p w14:paraId="225C4154" w14:textId="77777777" w:rsidR="00464E62" w:rsidRDefault="00464E62">
      <w:pPr>
        <w:pStyle w:val="Heading3"/>
      </w:pPr>
      <w:bookmarkStart w:id="8" w:name="_Toc148207872"/>
      <w:r w:rsidRPr="00F17758">
        <w:t xml:space="preserve">System </w:t>
      </w:r>
      <w:r w:rsidR="00F17758" w:rsidRPr="00F17758">
        <w:t>Interfaces</w:t>
      </w:r>
      <w:bookmarkEnd w:id="8"/>
    </w:p>
    <w:p w14:paraId="3C0FF4DD" w14:textId="1048AD2E" w:rsidR="00095AF6" w:rsidRPr="00095AF6" w:rsidRDefault="00095AF6" w:rsidP="00095AF6">
      <w:pPr>
        <w:ind w:left="720"/>
      </w:pPr>
      <w:r>
        <w:t>The arithmetic expression parser will not have any system interfaces.</w:t>
      </w:r>
    </w:p>
    <w:p w14:paraId="484307E2" w14:textId="77777777" w:rsidR="00464E62" w:rsidRDefault="00464E62">
      <w:pPr>
        <w:pStyle w:val="Heading3"/>
      </w:pPr>
      <w:bookmarkStart w:id="9" w:name="_Toc148207873"/>
      <w:r w:rsidRPr="00F17758">
        <w:t>User Interfaces</w:t>
      </w:r>
      <w:bookmarkEnd w:id="9"/>
    </w:p>
    <w:p w14:paraId="5C8FEC5A" w14:textId="12402668" w:rsidR="00095AF6" w:rsidRPr="00095AF6" w:rsidRDefault="00095AF6" w:rsidP="00095AF6">
      <w:pPr>
        <w:ind w:left="720"/>
      </w:pPr>
      <w:r>
        <w:t>The arithmetic expression parser will have a simple command-line user interfac</w:t>
      </w:r>
      <w:r w:rsidR="00215F51">
        <w:t>e</w:t>
      </w:r>
      <w:r>
        <w:t>. The user will be able to enter an arithmetic expression as input and the program will output the result of evaluating the expression.</w:t>
      </w:r>
    </w:p>
    <w:p w14:paraId="4E92572C" w14:textId="77777777" w:rsidR="00464E62" w:rsidRDefault="00464E62">
      <w:pPr>
        <w:pStyle w:val="Heading3"/>
      </w:pPr>
      <w:bookmarkStart w:id="10" w:name="_Toc148207874"/>
      <w:r w:rsidRPr="00F17758">
        <w:t>Hardware Interfaces</w:t>
      </w:r>
      <w:bookmarkEnd w:id="10"/>
    </w:p>
    <w:p w14:paraId="380BA467" w14:textId="039D81F8" w:rsidR="00095AF6" w:rsidRPr="00095AF6" w:rsidRDefault="00095AF6" w:rsidP="00095AF6">
      <w:pPr>
        <w:ind w:left="720"/>
      </w:pPr>
      <w:r>
        <w:t>The arithmetic expression parser will not have any hardware interfaces.</w:t>
      </w:r>
    </w:p>
    <w:p w14:paraId="5F27064E" w14:textId="77777777" w:rsidR="00464E62" w:rsidRDefault="00464E62">
      <w:pPr>
        <w:pStyle w:val="Heading3"/>
      </w:pPr>
      <w:bookmarkStart w:id="11" w:name="_Toc148207875"/>
      <w:r w:rsidRPr="00F17758">
        <w:t>Software Interfaces</w:t>
      </w:r>
      <w:bookmarkEnd w:id="11"/>
    </w:p>
    <w:p w14:paraId="32197649" w14:textId="43074A5E" w:rsidR="00095AF6" w:rsidRPr="00C73829" w:rsidRDefault="00095AF6" w:rsidP="00095AF6">
      <w:pPr>
        <w:ind w:left="720"/>
      </w:pPr>
      <w:r>
        <w:t>The arithmetic expression parser will not have any software interfaces.</w:t>
      </w:r>
      <w:r w:rsidR="00C73829">
        <w:t xml:space="preserve"> </w:t>
      </w:r>
      <w:r w:rsidR="00C73829">
        <w:rPr>
          <w:i/>
          <w:iCs/>
        </w:rPr>
        <w:t xml:space="preserve">Note: Perhaps it may be useful for testing purposes to </w:t>
      </w:r>
      <w:proofErr w:type="gramStart"/>
      <w:r w:rsidR="00C73829">
        <w:rPr>
          <w:i/>
          <w:iCs/>
        </w:rPr>
        <w:t>expose</w:t>
      </w:r>
      <w:proofErr w:type="gramEnd"/>
      <w:r w:rsidR="00C73829">
        <w:rPr>
          <w:i/>
          <w:iCs/>
        </w:rPr>
        <w:t xml:space="preserve"> a Software Interface?</w:t>
      </w:r>
    </w:p>
    <w:p w14:paraId="7729B793" w14:textId="77777777" w:rsidR="00464E62" w:rsidRDefault="00464E62">
      <w:pPr>
        <w:pStyle w:val="Heading3"/>
      </w:pPr>
      <w:bookmarkStart w:id="12" w:name="_Toc148207876"/>
      <w:r w:rsidRPr="00F17758">
        <w:t>Communication Interfaces</w:t>
      </w:r>
      <w:bookmarkEnd w:id="12"/>
    </w:p>
    <w:p w14:paraId="317590E0" w14:textId="138EDED8" w:rsidR="00095AF6" w:rsidRPr="00095AF6" w:rsidRDefault="00095AF6" w:rsidP="00095AF6">
      <w:pPr>
        <w:ind w:left="720"/>
      </w:pPr>
      <w:r>
        <w:t>The arithmetic expression parser will not have any communication interfaces.</w:t>
      </w:r>
    </w:p>
    <w:p w14:paraId="1674690F" w14:textId="77777777" w:rsidR="00464E62" w:rsidRDefault="00464E62">
      <w:pPr>
        <w:pStyle w:val="Heading3"/>
      </w:pPr>
      <w:bookmarkStart w:id="13" w:name="_Toc148207877"/>
      <w:r w:rsidRPr="00F17758">
        <w:t>Memory Constraints</w:t>
      </w:r>
      <w:bookmarkEnd w:id="13"/>
    </w:p>
    <w:p w14:paraId="24F3141B" w14:textId="111B0DEE" w:rsidR="00095AF6" w:rsidRPr="00095AF6" w:rsidRDefault="00095AF6" w:rsidP="00095AF6">
      <w:pPr>
        <w:ind w:left="720"/>
      </w:pPr>
      <w:r>
        <w:t xml:space="preserve">The arithmetic expression parser will have minimal memory constraints. The program will only need to store the arithmetic expression being parsed and the result of evaluating the </w:t>
      </w:r>
      <w:r w:rsidR="007F06A7">
        <w:t xml:space="preserve">expression. </w:t>
      </w:r>
    </w:p>
    <w:p w14:paraId="0AEF123C" w14:textId="77777777" w:rsidR="00464E62" w:rsidRDefault="00464E62">
      <w:pPr>
        <w:pStyle w:val="Heading3"/>
      </w:pPr>
      <w:bookmarkStart w:id="14" w:name="_Toc148207878"/>
      <w:r w:rsidRPr="00F17758">
        <w:t>Operations</w:t>
      </w:r>
      <w:bookmarkEnd w:id="14"/>
    </w:p>
    <w:p w14:paraId="0403C1ED" w14:textId="0F6E8B66" w:rsidR="007F06A7" w:rsidRDefault="007F06A7" w:rsidP="007F06A7">
      <w:pPr>
        <w:ind w:left="720"/>
      </w:pPr>
      <w:r>
        <w:t>The arithmetic expression parser will be able to perform the following operations:</w:t>
      </w:r>
    </w:p>
    <w:p w14:paraId="69719A20" w14:textId="02864F2B" w:rsidR="007F06A7" w:rsidRDefault="007F06A7" w:rsidP="007F06A7">
      <w:pPr>
        <w:numPr>
          <w:ilvl w:val="0"/>
          <w:numId w:val="58"/>
        </w:numPr>
      </w:pPr>
      <w:r>
        <w:t>Parse arithmetic expressions</w:t>
      </w:r>
    </w:p>
    <w:p w14:paraId="5C05375E" w14:textId="00A04F42" w:rsidR="007F06A7" w:rsidRPr="007F06A7" w:rsidRDefault="007F06A7" w:rsidP="007F06A7">
      <w:pPr>
        <w:numPr>
          <w:ilvl w:val="0"/>
          <w:numId w:val="58"/>
        </w:numPr>
      </w:pPr>
      <w:r>
        <w:t xml:space="preserve">Evaluate arithmetic </w:t>
      </w:r>
      <w:proofErr w:type="gramStart"/>
      <w:r>
        <w:t>expressions</w:t>
      </w:r>
      <w:proofErr w:type="gramEnd"/>
    </w:p>
    <w:p w14:paraId="109B3A9A" w14:textId="77777777" w:rsidR="00464E62" w:rsidRDefault="00464E62">
      <w:pPr>
        <w:pStyle w:val="Heading2"/>
      </w:pPr>
      <w:bookmarkStart w:id="15" w:name="_Toc148207879"/>
      <w:r w:rsidRPr="00F17758">
        <w:t>Product functions</w:t>
      </w:r>
      <w:bookmarkEnd w:id="15"/>
    </w:p>
    <w:p w14:paraId="5EEFC34B" w14:textId="43A97FBA" w:rsidR="00215F51" w:rsidRPr="00215F51" w:rsidRDefault="00851553" w:rsidP="00BF75A0">
      <w:pPr>
        <w:pStyle w:val="BodyText"/>
      </w:pPr>
      <w:r w:rsidRPr="00851553">
        <w:rPr>
          <w:b/>
          <w:bCs/>
        </w:rPr>
        <w:t>The program</w:t>
      </w:r>
      <w:r>
        <w:t xml:space="preserve"> </w:t>
      </w:r>
      <w:r w:rsidR="00215F51">
        <w:t>will be able to parse and evaluate arithmetic expressions containing the following operators</w:t>
      </w:r>
      <w:r w:rsidR="00BF75A0">
        <w:t xml:space="preserve"> +, -, *, /, %, and ^ as well as numeric constants. The program should be able to handle expressions with parentheses to define precedence and grouping.</w:t>
      </w:r>
      <w:r w:rsidR="00D75FFD">
        <w:t xml:space="preserve"> It is essential that numeric constants are supported, with float constants as desirable. Algebraic notation/substitution is not required (i.e., alphabetic constants).</w:t>
      </w:r>
    </w:p>
    <w:p w14:paraId="2E23DF44" w14:textId="77777777" w:rsidR="00464E62" w:rsidRDefault="00464E62">
      <w:pPr>
        <w:pStyle w:val="Heading2"/>
      </w:pPr>
      <w:bookmarkStart w:id="16" w:name="_Toc148207880"/>
      <w:r w:rsidRPr="00F17758">
        <w:t>User characteristics</w:t>
      </w:r>
      <w:bookmarkEnd w:id="16"/>
    </w:p>
    <w:p w14:paraId="732C8F72" w14:textId="20F279DA" w:rsidR="00215F51" w:rsidRPr="00215F51" w:rsidRDefault="00215F51" w:rsidP="00215F51">
      <w:pPr>
        <w:ind w:left="720"/>
      </w:pPr>
      <w:r>
        <w:t>The arithmetic expression parser is intended for use by students, programmers, and other individuals who need to parse and evaluate arithmetic expressions.</w:t>
      </w:r>
    </w:p>
    <w:p w14:paraId="31390BD2" w14:textId="77777777" w:rsidR="00464E62" w:rsidRDefault="00464E62">
      <w:pPr>
        <w:pStyle w:val="Heading2"/>
      </w:pPr>
      <w:bookmarkStart w:id="17" w:name="_Toc148207881"/>
      <w:r w:rsidRPr="00F17758">
        <w:t>Constraints</w:t>
      </w:r>
      <w:bookmarkEnd w:id="17"/>
    </w:p>
    <w:p w14:paraId="7256235D" w14:textId="69A0C7C5" w:rsidR="00215F51" w:rsidRPr="00215F51" w:rsidRDefault="00215F51" w:rsidP="00215F51">
      <w:pPr>
        <w:ind w:left="720"/>
      </w:pPr>
      <w:r>
        <w:t>The arithmetic expression parser must be developed using the C++ programming language. The program must also be able to run on a variety of operating systems, including Linux, macOS, and Windows.</w:t>
      </w:r>
    </w:p>
    <w:p w14:paraId="74874224" w14:textId="77777777" w:rsidR="00464E62" w:rsidRDefault="00464E62">
      <w:pPr>
        <w:pStyle w:val="Heading2"/>
      </w:pPr>
      <w:bookmarkStart w:id="18" w:name="_Toc148207882"/>
      <w:r w:rsidRPr="00F17758">
        <w:t>Assumptions and dependencies</w:t>
      </w:r>
      <w:bookmarkEnd w:id="18"/>
    </w:p>
    <w:p w14:paraId="4C03F018" w14:textId="781F07CC" w:rsidR="00215F51" w:rsidRDefault="00215F51" w:rsidP="00215F51">
      <w:pPr>
        <w:ind w:left="720"/>
      </w:pPr>
      <w:r>
        <w:t>The following assumptions are made about the arithmetic expression parser:</w:t>
      </w:r>
    </w:p>
    <w:p w14:paraId="3237102F" w14:textId="02B4E328" w:rsidR="00215F51" w:rsidRDefault="00215F51" w:rsidP="00215F51">
      <w:pPr>
        <w:numPr>
          <w:ilvl w:val="0"/>
          <w:numId w:val="57"/>
        </w:numPr>
      </w:pPr>
      <w:r>
        <w:t>The user can enter any valid or invalid arithmetic expression.</w:t>
      </w:r>
    </w:p>
    <w:p w14:paraId="3E8AF2CA" w14:textId="37FC9158" w:rsidR="00215F51" w:rsidRDefault="00215F51" w:rsidP="00215F51">
      <w:pPr>
        <w:numPr>
          <w:ilvl w:val="0"/>
          <w:numId w:val="57"/>
        </w:numPr>
      </w:pPr>
      <w:r>
        <w:t>The user may enter invalid characters.</w:t>
      </w:r>
    </w:p>
    <w:p w14:paraId="5AA67603" w14:textId="4F579F7F" w:rsidR="007F06A7" w:rsidRPr="00215F51" w:rsidRDefault="007F06A7" w:rsidP="00215F51">
      <w:pPr>
        <w:numPr>
          <w:ilvl w:val="0"/>
          <w:numId w:val="57"/>
        </w:numPr>
      </w:pPr>
      <w:r>
        <w:t xml:space="preserve">The user </w:t>
      </w:r>
      <w:r w:rsidR="0089405C">
        <w:t>mostly uses</w:t>
      </w:r>
      <w:r>
        <w:t xml:space="preserve"> only integer </w:t>
      </w:r>
      <w:r w:rsidR="0089405C">
        <w:t xml:space="preserve">numeric </w:t>
      </w:r>
      <w:r>
        <w:t xml:space="preserve">constants </w:t>
      </w:r>
      <w:r w:rsidRPr="007F06A7">
        <w:rPr>
          <w:b/>
          <w:bCs/>
          <w:i/>
          <w:iCs/>
          <w:u w:val="single"/>
        </w:rPr>
        <w:t>(to be changed!)</w:t>
      </w:r>
    </w:p>
    <w:p w14:paraId="04014A87" w14:textId="3D6ACB43" w:rsidR="00464E62" w:rsidRPr="00F17758" w:rsidRDefault="00464E62">
      <w:pPr>
        <w:pStyle w:val="Heading2"/>
      </w:pPr>
      <w:bookmarkStart w:id="19" w:name="_Toc148207883"/>
      <w:r w:rsidRPr="00F17758">
        <w:lastRenderedPageBreak/>
        <w:t>Requirements subsets</w:t>
      </w:r>
      <w:bookmarkEnd w:id="19"/>
    </w:p>
    <w:p w14:paraId="4094E2CD" w14:textId="502C3C6F" w:rsidR="00464E62" w:rsidRPr="00851553" w:rsidRDefault="007F06A7">
      <w:pPr>
        <w:pStyle w:val="BodyText"/>
      </w:pPr>
      <w:r>
        <w:t xml:space="preserve">Requirements are sorted into two categories: </w:t>
      </w:r>
      <w:r w:rsidR="00851553">
        <w:rPr>
          <w:b/>
          <w:bCs/>
        </w:rPr>
        <w:t xml:space="preserve">Functional </w:t>
      </w:r>
      <w:r w:rsidR="00BF75A0">
        <w:rPr>
          <w:b/>
          <w:bCs/>
        </w:rPr>
        <w:t>Requirements</w:t>
      </w:r>
      <w:r>
        <w:t xml:space="preserve"> and </w:t>
      </w:r>
      <w:r w:rsidR="00851553">
        <w:rPr>
          <w:b/>
          <w:bCs/>
        </w:rPr>
        <w:t>Supplemental</w:t>
      </w:r>
      <w:r w:rsidR="00BF75A0" w:rsidRPr="00BF75A0">
        <w:rPr>
          <w:b/>
          <w:bCs/>
        </w:rPr>
        <w:t xml:space="preserve"> </w:t>
      </w:r>
      <w:r w:rsidR="00BF75A0">
        <w:rPr>
          <w:b/>
          <w:bCs/>
        </w:rPr>
        <w:t>R</w:t>
      </w:r>
      <w:r w:rsidRPr="00BF75A0">
        <w:rPr>
          <w:b/>
          <w:bCs/>
        </w:rPr>
        <w:t>equirements</w:t>
      </w:r>
      <w:r>
        <w:t>.</w:t>
      </w:r>
      <w:r w:rsidR="00851553">
        <w:t xml:space="preserve"> </w:t>
      </w:r>
      <w:r w:rsidR="00851553">
        <w:rPr>
          <w:b/>
          <w:bCs/>
        </w:rPr>
        <w:t xml:space="preserve">Functional Requirements </w:t>
      </w:r>
      <w:r w:rsidR="00851553">
        <w:t xml:space="preserve">are programs that modify the behavior of </w:t>
      </w:r>
      <w:r w:rsidR="00851553">
        <w:rPr>
          <w:b/>
          <w:bCs/>
        </w:rPr>
        <w:t>the program</w:t>
      </w:r>
      <w:r w:rsidR="00851553">
        <w:t xml:space="preserve">. </w:t>
      </w:r>
      <w:r w:rsidR="00851553">
        <w:rPr>
          <w:b/>
          <w:bCs/>
        </w:rPr>
        <w:t>Functional Requirements</w:t>
      </w:r>
      <w:r w:rsidR="00851553">
        <w:t xml:space="preserve"> can be categorized as </w:t>
      </w:r>
      <w:r w:rsidR="00851553" w:rsidRPr="00851553">
        <w:rPr>
          <w:i/>
          <w:iCs/>
        </w:rPr>
        <w:t>essential</w:t>
      </w:r>
      <w:r w:rsidR="00851553">
        <w:t xml:space="preserve">, </w:t>
      </w:r>
      <w:r w:rsidR="00851553" w:rsidRPr="00851553">
        <w:rPr>
          <w:i/>
          <w:iCs/>
        </w:rPr>
        <w:t>desirable</w:t>
      </w:r>
      <w:r w:rsidR="00851553">
        <w:rPr>
          <w:b/>
          <w:bCs/>
        </w:rPr>
        <w:t xml:space="preserve">, </w:t>
      </w:r>
      <w:r w:rsidR="00851553">
        <w:t>or optional.</w:t>
      </w:r>
    </w:p>
    <w:p w14:paraId="2ACDB06F" w14:textId="77777777" w:rsidR="00464E62" w:rsidRPr="00F17758" w:rsidRDefault="00464E62">
      <w:pPr>
        <w:pStyle w:val="Heading1"/>
      </w:pPr>
      <w:bookmarkStart w:id="20" w:name="_Toc148207884"/>
      <w:r w:rsidRPr="00F17758">
        <w:t>Specific Requirements</w:t>
      </w:r>
      <w:bookmarkEnd w:id="20"/>
      <w:r w:rsidRPr="00F17758">
        <w:t xml:space="preserve"> </w:t>
      </w:r>
    </w:p>
    <w:p w14:paraId="1A58A7AD" w14:textId="77777777" w:rsidR="00464E62" w:rsidRDefault="00464E62">
      <w:pPr>
        <w:pStyle w:val="Heading2"/>
      </w:pPr>
      <w:bookmarkStart w:id="21" w:name="_Toc148207885"/>
      <w:r w:rsidRPr="00F17758">
        <w:t>Functionality</w:t>
      </w:r>
      <w:bookmarkEnd w:id="21"/>
    </w:p>
    <w:p w14:paraId="0FE89B15" w14:textId="76AD1B01" w:rsidR="00BF75A0" w:rsidRPr="00BF75A0" w:rsidRDefault="00BF75A0" w:rsidP="00BF75A0">
      <w:pPr>
        <w:ind w:left="720"/>
      </w:pPr>
      <w:r>
        <w:t>This section and associated subsections describe the</w:t>
      </w:r>
      <w:r>
        <w:rPr>
          <w:b/>
          <w:bCs/>
        </w:rPr>
        <w:t xml:space="preserve"> </w:t>
      </w:r>
      <w:r w:rsidR="00851553">
        <w:rPr>
          <w:b/>
          <w:bCs/>
        </w:rPr>
        <w:t xml:space="preserve">Functional </w:t>
      </w:r>
      <w:r>
        <w:rPr>
          <w:b/>
          <w:bCs/>
        </w:rPr>
        <w:t>Requirements</w:t>
      </w:r>
      <w:r>
        <w:t xml:space="preserve">. </w:t>
      </w:r>
    </w:p>
    <w:p w14:paraId="04A79AED" w14:textId="06D5B2D4" w:rsidR="00464E62" w:rsidRPr="00F17758" w:rsidRDefault="007F06A7">
      <w:pPr>
        <w:pStyle w:val="Heading3"/>
      </w:pPr>
      <w:bookmarkStart w:id="22" w:name="_Toc148207886"/>
      <w:r>
        <w:t>Parse arithmetic expressions</w:t>
      </w:r>
      <w:bookmarkEnd w:id="22"/>
    </w:p>
    <w:p w14:paraId="2E8B4808" w14:textId="1FDD8A2C" w:rsidR="00D75FFD" w:rsidRDefault="00851553" w:rsidP="00D75FFD">
      <w:pPr>
        <w:pStyle w:val="BodyText"/>
      </w:pPr>
      <w:r w:rsidRPr="00851553">
        <w:rPr>
          <w:b/>
          <w:bCs/>
        </w:rPr>
        <w:t>The</w:t>
      </w:r>
      <w:r>
        <w:rPr>
          <w:b/>
          <w:bCs/>
        </w:rPr>
        <w:t xml:space="preserve"> program</w:t>
      </w:r>
      <w:r>
        <w:t xml:space="preserve"> must be able to parse</w:t>
      </w:r>
      <w:r w:rsidR="00D75FFD">
        <w:t xml:space="preserve"> and evaluate</w:t>
      </w:r>
      <w:r>
        <w:t xml:space="preserve"> arithmetic expressions</w:t>
      </w:r>
      <w:r w:rsidR="00D75FFD">
        <w:t xml:space="preserve"> containing the following operators: +, -, *, /, %, and ^. Other requirements describe specific interactions between various arithmetic operators and </w:t>
      </w:r>
      <w:r w:rsidR="0089405C">
        <w:t xml:space="preserve">operands or describe some subsystem that can be broken </w:t>
      </w:r>
      <w:r w:rsidR="00DC0A83">
        <w:t>further away from just arithmetic expressions in general.</w:t>
      </w:r>
    </w:p>
    <w:p w14:paraId="6DE24057" w14:textId="22345AED" w:rsidR="00D75FFD" w:rsidRDefault="00D75FFD" w:rsidP="00D75FFD">
      <w:pPr>
        <w:pStyle w:val="Heading3"/>
      </w:pPr>
      <w:bookmarkStart w:id="23" w:name="_Toc148207887"/>
      <w:r w:rsidRPr="00D75FFD">
        <w:t>Integer Numeric Constants</w:t>
      </w:r>
      <w:bookmarkEnd w:id="23"/>
    </w:p>
    <w:p w14:paraId="6EEC9F20" w14:textId="6F3A1EBB" w:rsidR="00D75FFD" w:rsidRPr="00D75FFD" w:rsidRDefault="00D75FFD" w:rsidP="00D75FFD">
      <w:pPr>
        <w:ind w:left="720"/>
      </w:pPr>
      <w:r>
        <w:rPr>
          <w:b/>
          <w:bCs/>
        </w:rPr>
        <w:t>The program</w:t>
      </w:r>
      <w:r>
        <w:t xml:space="preserve"> supports integer numeric operands. Example: 7 * 4 or 3 / 4</w:t>
      </w:r>
    </w:p>
    <w:p w14:paraId="4E123EE8" w14:textId="24731A58" w:rsidR="00D75FFD" w:rsidRDefault="00D75FFD" w:rsidP="00D75FFD">
      <w:pPr>
        <w:pStyle w:val="Heading3"/>
      </w:pPr>
      <w:bookmarkStart w:id="24" w:name="_Toc148207888"/>
      <w:r>
        <w:t>Float Numeric Constants</w:t>
      </w:r>
      <w:bookmarkEnd w:id="24"/>
    </w:p>
    <w:p w14:paraId="1026BCC8" w14:textId="1DCB3C9F" w:rsidR="00D75FFD" w:rsidRPr="00D75FFD" w:rsidRDefault="00D75FFD" w:rsidP="00D75FFD">
      <w:pPr>
        <w:ind w:left="720"/>
      </w:pPr>
      <w:r>
        <w:rPr>
          <w:b/>
          <w:bCs/>
        </w:rPr>
        <w:t>The program</w:t>
      </w:r>
      <w:r>
        <w:t xml:space="preserve"> supports float numeric operands. Example: 3.14 * 2 or 3.14 / 4</w:t>
      </w:r>
    </w:p>
    <w:p w14:paraId="4EC22ECB" w14:textId="5626F774" w:rsidR="00D75FFD" w:rsidRDefault="00D75FFD" w:rsidP="00D75FFD">
      <w:pPr>
        <w:pStyle w:val="Heading3"/>
      </w:pPr>
      <w:bookmarkStart w:id="25" w:name="_Toc148207889"/>
      <w:r w:rsidRPr="00D75FFD">
        <w:t>Algebraic Constants</w:t>
      </w:r>
      <w:bookmarkEnd w:id="25"/>
    </w:p>
    <w:p w14:paraId="62E0468B" w14:textId="4E21348A" w:rsidR="00D75FFD" w:rsidRPr="00D75FFD" w:rsidRDefault="00D75FFD" w:rsidP="0089405C">
      <w:pPr>
        <w:ind w:left="720"/>
      </w:pPr>
      <w:r>
        <w:rPr>
          <w:b/>
          <w:bCs/>
        </w:rPr>
        <w:t xml:space="preserve">The program </w:t>
      </w:r>
      <w:r>
        <w:t xml:space="preserve">supports algebraic operands. Example: A * B or 1.2A. For algebraic and numeric operands containing no separator, it is assumed to </w:t>
      </w:r>
      <w:r w:rsidR="0089405C">
        <w:t>a grouped expression. I.e., 1.2A/4 is equivalent to (1.2A)/4.</w:t>
      </w:r>
    </w:p>
    <w:p w14:paraId="6D5D069B" w14:textId="77777777" w:rsidR="00464E62" w:rsidRDefault="00464E62">
      <w:pPr>
        <w:pStyle w:val="Heading2"/>
      </w:pPr>
      <w:bookmarkStart w:id="26" w:name="_Toc492796467"/>
      <w:bookmarkStart w:id="27" w:name="_Toc148207890"/>
      <w:r w:rsidRPr="00F17758">
        <w:t xml:space="preserve">Use-Case </w:t>
      </w:r>
      <w:bookmarkEnd w:id="26"/>
      <w:r w:rsidRPr="00F17758">
        <w:t>Specifications</w:t>
      </w:r>
      <w:bookmarkEnd w:id="27"/>
    </w:p>
    <w:p w14:paraId="515C83FA" w14:textId="7865A398" w:rsidR="0089405C" w:rsidRDefault="0089405C" w:rsidP="0089405C">
      <w:pPr>
        <w:ind w:left="720"/>
      </w:pPr>
      <w:r>
        <w:t>Below is a use-case model</w:t>
      </w:r>
      <w:r w:rsidR="00DC0A83">
        <w:t xml:space="preserve"> diagram</w:t>
      </w:r>
      <w:r>
        <w:t xml:space="preserve"> of the requirements of </w:t>
      </w:r>
      <w:r>
        <w:rPr>
          <w:b/>
          <w:bCs/>
        </w:rPr>
        <w:t>the project.</w:t>
      </w:r>
      <w:r>
        <w:t xml:space="preserve"> </w:t>
      </w:r>
      <w:r w:rsidR="00DC0A83">
        <w:t>This does not model optional or desirable functional requirements.</w:t>
      </w:r>
    </w:p>
    <w:p w14:paraId="0BCC1501" w14:textId="77777777" w:rsidR="007F2714" w:rsidRDefault="007F2714" w:rsidP="0089405C">
      <w:pPr>
        <w:ind w:left="720"/>
      </w:pPr>
    </w:p>
    <w:p w14:paraId="6256C736" w14:textId="0BBCAE11" w:rsidR="0089405C" w:rsidRPr="00F17758" w:rsidRDefault="005D0397" w:rsidP="007F2714">
      <w:pPr>
        <w:ind w:left="720"/>
        <w:jc w:val="center"/>
      </w:pPr>
      <w:r>
        <w:rPr>
          <w:noProof/>
        </w:rPr>
        <w:pict w14:anchorId="7CA863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13.5pt;height:280.5pt;visibility:visible;mso-wrap-style:square">
            <v:imagedata r:id="rId12" o:title=""/>
          </v:shape>
        </w:pict>
      </w:r>
    </w:p>
    <w:p w14:paraId="5DD03629" w14:textId="77777777" w:rsidR="00464E62" w:rsidRDefault="00464E62">
      <w:pPr>
        <w:pStyle w:val="Heading2"/>
      </w:pPr>
      <w:bookmarkStart w:id="28" w:name="_Toc492796468"/>
      <w:bookmarkStart w:id="29" w:name="_Toc148207891"/>
      <w:r w:rsidRPr="00F17758">
        <w:lastRenderedPageBreak/>
        <w:t>Supplementary Requirements</w:t>
      </w:r>
      <w:bookmarkEnd w:id="28"/>
      <w:bookmarkEnd w:id="29"/>
      <w:r w:rsidRPr="00F17758">
        <w:t xml:space="preserve"> </w:t>
      </w:r>
    </w:p>
    <w:p w14:paraId="23AA8A94" w14:textId="0CBB1A76" w:rsidR="00851553" w:rsidRPr="00851553" w:rsidRDefault="00851553" w:rsidP="00851553">
      <w:pPr>
        <w:ind w:left="720"/>
      </w:pPr>
      <w:r>
        <w:t>This section and associated subsections describe the</w:t>
      </w:r>
      <w:r>
        <w:rPr>
          <w:b/>
          <w:bCs/>
        </w:rPr>
        <w:t xml:space="preserve"> Supplemental Requirements</w:t>
      </w:r>
      <w:r>
        <w:t xml:space="preserve">. </w:t>
      </w:r>
    </w:p>
    <w:p w14:paraId="643B9176" w14:textId="52F99EE8" w:rsidR="00851553" w:rsidRPr="00F17758" w:rsidRDefault="00851553" w:rsidP="00851553">
      <w:pPr>
        <w:pStyle w:val="Heading3"/>
      </w:pPr>
      <w:bookmarkStart w:id="30" w:name="_Toc148207892"/>
      <w:r>
        <w:t>User README and/or Documentation</w:t>
      </w:r>
      <w:bookmarkEnd w:id="30"/>
    </w:p>
    <w:p w14:paraId="72209028" w14:textId="4769E9C4" w:rsidR="00464E62" w:rsidRPr="00D75FFD" w:rsidRDefault="00D75FFD" w:rsidP="00D75FFD">
      <w:pPr>
        <w:pStyle w:val="BodyText"/>
      </w:pPr>
      <w:r>
        <w:t xml:space="preserve">A document or documents describing how to use </w:t>
      </w:r>
      <w:r>
        <w:rPr>
          <w:b/>
          <w:bCs/>
        </w:rPr>
        <w:t>the program</w:t>
      </w:r>
      <w:r>
        <w:t>.</w:t>
      </w:r>
      <w:r w:rsidR="00DC0A83">
        <w:t xml:space="preserve"> </w:t>
      </w:r>
    </w:p>
    <w:p w14:paraId="3D15F620" w14:textId="03438888" w:rsidR="00464E62" w:rsidRPr="00F17758" w:rsidRDefault="00464E62" w:rsidP="00D75FFD">
      <w:pPr>
        <w:pStyle w:val="Heading1"/>
      </w:pPr>
      <w:bookmarkStart w:id="31" w:name="_Toc148207893"/>
      <w:r w:rsidRPr="00F17758">
        <w:t xml:space="preserve">Classification of </w:t>
      </w:r>
      <w:r w:rsidR="00F17758" w:rsidRPr="00F17758">
        <w:t>Functional</w:t>
      </w:r>
      <w:r w:rsidRPr="00F17758">
        <w:t xml:space="preserve"> Requirements</w:t>
      </w:r>
      <w:bookmarkEnd w:id="31"/>
    </w:p>
    <w:tbl>
      <w:tblPr>
        <w:tblW w:w="9072" w:type="dxa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7"/>
        <w:gridCol w:w="1985"/>
      </w:tblGrid>
      <w:tr w:rsidR="00464E62" w:rsidRPr="00F17758" w14:paraId="6CFBFD74" w14:textId="77777777">
        <w:trPr>
          <w:trHeight w:val="484"/>
        </w:trPr>
        <w:tc>
          <w:tcPr>
            <w:tcW w:w="708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E8FF23C" w14:textId="77777777" w:rsidR="00464E62" w:rsidRPr="00F17758" w:rsidRDefault="00464E62">
            <w:pPr>
              <w:pStyle w:val="Footer"/>
              <w:spacing w:before="120" w:after="120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Functionality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CCCCC"/>
            <w:vAlign w:val="center"/>
          </w:tcPr>
          <w:p w14:paraId="434C9BA6" w14:textId="77777777" w:rsidR="00464E62" w:rsidRPr="00F17758" w:rsidRDefault="00464E62">
            <w:pPr>
              <w:pStyle w:val="Footer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17758">
              <w:rPr>
                <w:rFonts w:ascii="Arial" w:hAnsi="Arial" w:cs="Arial"/>
                <w:b/>
              </w:rPr>
              <w:t>Type</w:t>
            </w:r>
          </w:p>
        </w:tc>
      </w:tr>
      <w:tr w:rsidR="00464E62" w:rsidRPr="00F17758" w14:paraId="2142316F" w14:textId="77777777">
        <w:tc>
          <w:tcPr>
            <w:tcW w:w="7087" w:type="dxa"/>
            <w:tcBorders>
              <w:top w:val="single" w:sz="12" w:space="0" w:color="auto"/>
              <w:right w:val="single" w:sz="12" w:space="0" w:color="auto"/>
            </w:tcBorders>
          </w:tcPr>
          <w:p w14:paraId="1A37364A" w14:textId="5FDBED11" w:rsidR="00464E62" w:rsidRPr="00F17758" w:rsidRDefault="00D75FFD">
            <w:pPr>
              <w:autoSpaceDE w:val="0"/>
              <w:autoSpaceDN w:val="0"/>
              <w:adjustRightInd w:val="0"/>
              <w:spacing w:before="120" w:after="120"/>
            </w:pPr>
            <w:r>
              <w:t>Parse/Evaluate arithmetic expressions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</w:tcPr>
          <w:p w14:paraId="532A8521" w14:textId="3D1A94B5" w:rsidR="00464E62" w:rsidRPr="00F17758" w:rsidRDefault="00D75FF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464E62" w:rsidRPr="00F17758" w14:paraId="60B39380" w14:textId="77777777">
        <w:tc>
          <w:tcPr>
            <w:tcW w:w="7087" w:type="dxa"/>
            <w:tcBorders>
              <w:right w:val="single" w:sz="12" w:space="0" w:color="auto"/>
            </w:tcBorders>
          </w:tcPr>
          <w:p w14:paraId="036F3F20" w14:textId="52DAFA65" w:rsidR="00464E62" w:rsidRPr="00F17758" w:rsidRDefault="0089405C">
            <w:pPr>
              <w:autoSpaceDE w:val="0"/>
              <w:autoSpaceDN w:val="0"/>
              <w:adjustRightInd w:val="0"/>
              <w:spacing w:before="120" w:after="120"/>
            </w:pPr>
            <w:r>
              <w:t>Integer Numeric Constants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5DD57342" w14:textId="7331D2F1" w:rsidR="00464E62" w:rsidRPr="00F17758" w:rsidRDefault="00D75FFD">
            <w:pPr>
              <w:pStyle w:val="Footer"/>
              <w:spacing w:before="120" w:after="120"/>
              <w:jc w:val="center"/>
            </w:pPr>
            <w:r>
              <w:t>Essential</w:t>
            </w:r>
          </w:p>
        </w:tc>
      </w:tr>
      <w:tr w:rsidR="0089405C" w:rsidRPr="00F17758" w14:paraId="5F1EA4D3" w14:textId="77777777">
        <w:tc>
          <w:tcPr>
            <w:tcW w:w="7087" w:type="dxa"/>
            <w:tcBorders>
              <w:right w:val="single" w:sz="12" w:space="0" w:color="auto"/>
            </w:tcBorders>
          </w:tcPr>
          <w:p w14:paraId="720DF448" w14:textId="23593761" w:rsidR="0089405C" w:rsidRDefault="0089405C">
            <w:pPr>
              <w:autoSpaceDE w:val="0"/>
              <w:autoSpaceDN w:val="0"/>
              <w:adjustRightInd w:val="0"/>
              <w:spacing w:before="120" w:after="120"/>
            </w:pPr>
            <w:r>
              <w:t>Float Numeric Constants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C6162F9" w14:textId="6A3B4E28" w:rsidR="0089405C" w:rsidRDefault="0089405C">
            <w:pPr>
              <w:pStyle w:val="Footer"/>
              <w:spacing w:before="120" w:after="120"/>
              <w:jc w:val="center"/>
            </w:pPr>
            <w:r>
              <w:t>Desirable</w:t>
            </w:r>
          </w:p>
        </w:tc>
      </w:tr>
      <w:tr w:rsidR="0089405C" w:rsidRPr="00F17758" w14:paraId="74E1BAA8" w14:textId="77777777">
        <w:tc>
          <w:tcPr>
            <w:tcW w:w="7087" w:type="dxa"/>
            <w:tcBorders>
              <w:right w:val="single" w:sz="12" w:space="0" w:color="auto"/>
            </w:tcBorders>
          </w:tcPr>
          <w:p w14:paraId="2C92DBED" w14:textId="71533319" w:rsidR="0089405C" w:rsidRDefault="0089405C">
            <w:pPr>
              <w:autoSpaceDE w:val="0"/>
              <w:autoSpaceDN w:val="0"/>
              <w:adjustRightInd w:val="0"/>
              <w:spacing w:before="120" w:after="120"/>
            </w:pPr>
            <w:r>
              <w:t>Algebraic Constants</w:t>
            </w: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14:paraId="190BCDC5" w14:textId="053273A2" w:rsidR="0089405C" w:rsidRDefault="0089405C">
            <w:pPr>
              <w:pStyle w:val="Footer"/>
              <w:spacing w:before="120" w:after="120"/>
              <w:jc w:val="center"/>
            </w:pPr>
            <w:r>
              <w:t>Optional</w:t>
            </w:r>
          </w:p>
        </w:tc>
      </w:tr>
    </w:tbl>
    <w:p w14:paraId="642E7E3F" w14:textId="77777777" w:rsidR="00464E62" w:rsidRPr="00F17758" w:rsidRDefault="00464E62">
      <w:pPr>
        <w:pStyle w:val="InfoBlue"/>
      </w:pPr>
    </w:p>
    <w:p w14:paraId="0EFA3AC7" w14:textId="4D3BB7DA" w:rsidR="00DA03E8" w:rsidRPr="00F17758" w:rsidRDefault="00DA03E8" w:rsidP="00DA03E8">
      <w:pPr>
        <w:pStyle w:val="Heading1"/>
      </w:pPr>
      <w:bookmarkStart w:id="32" w:name="_Toc148207894"/>
      <w:r w:rsidRPr="00F17758">
        <w:t>Appendi</w:t>
      </w:r>
      <w:r>
        <w:t>c</w:t>
      </w:r>
      <w:r w:rsidRPr="00F17758">
        <w:t>es</w:t>
      </w:r>
      <w:bookmarkEnd w:id="32"/>
    </w:p>
    <w:p w14:paraId="4422836D" w14:textId="6F8E9EAE" w:rsidR="00464E62" w:rsidRPr="00F17758" w:rsidRDefault="007F06A7" w:rsidP="0089405C">
      <w:pPr>
        <w:pStyle w:val="BodyText"/>
      </w:pPr>
      <w:r>
        <w:t xml:space="preserve">Appendices will either be specified as part of the </w:t>
      </w:r>
      <w:r w:rsidRPr="007F06A7">
        <w:rPr>
          <w:b/>
          <w:bCs/>
        </w:rPr>
        <w:t>SRS</w:t>
      </w:r>
      <w:r>
        <w:t xml:space="preserve"> or not. As of current revision, there are no appendices.</w:t>
      </w:r>
    </w:p>
    <w:sectPr w:rsidR="00464E62" w:rsidRPr="00F1775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E74B5" w14:textId="77777777" w:rsidR="00814337" w:rsidRDefault="00814337">
      <w:pPr>
        <w:spacing w:line="240" w:lineRule="auto"/>
      </w:pPr>
      <w:r>
        <w:separator/>
      </w:r>
    </w:p>
  </w:endnote>
  <w:endnote w:type="continuationSeparator" w:id="0">
    <w:p w14:paraId="4CCD5AF7" w14:textId="77777777" w:rsidR="00814337" w:rsidRDefault="00814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01B73" w14:textId="77777777" w:rsidR="00464E62" w:rsidRDefault="00464E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9EECE" w14:textId="77777777" w:rsidR="00464E62" w:rsidRDefault="00464E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4E62" w14:paraId="052B116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DEF3DB" w14:textId="77777777" w:rsidR="00464E62" w:rsidRDefault="00464E62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3E1B28" w14:textId="30B91993" w:rsidR="00464E62" w:rsidRDefault="00464E62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7F2714">
            <w:t>Foobar</w:t>
          </w:r>
          <w:proofErr w:type="spellEnd"/>
          <w:r w:rsidR="007F2714">
            <w:t xml:space="preserve"> Inc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0397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4BE74" w14:textId="77777777" w:rsidR="00464E62" w:rsidRDefault="00464E6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1775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0485FA9" w14:textId="77777777" w:rsidR="00464E62" w:rsidRDefault="00464E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3F85" w14:textId="77777777" w:rsidR="00464E62" w:rsidRDefault="00464E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5ED91" w14:textId="77777777" w:rsidR="00814337" w:rsidRDefault="00814337">
      <w:pPr>
        <w:spacing w:line="240" w:lineRule="auto"/>
      </w:pPr>
      <w:r>
        <w:separator/>
      </w:r>
    </w:p>
  </w:footnote>
  <w:footnote w:type="continuationSeparator" w:id="0">
    <w:p w14:paraId="79B2F959" w14:textId="77777777" w:rsidR="00814337" w:rsidRDefault="008143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F3766" w14:textId="77777777" w:rsidR="00464E62" w:rsidRDefault="00464E62">
    <w:pPr>
      <w:rPr>
        <w:sz w:val="24"/>
      </w:rPr>
    </w:pPr>
  </w:p>
  <w:p w14:paraId="23AD3C2B" w14:textId="77777777" w:rsidR="00464E62" w:rsidRDefault="00464E62">
    <w:pPr>
      <w:pBdr>
        <w:top w:val="single" w:sz="6" w:space="1" w:color="auto"/>
      </w:pBdr>
      <w:rPr>
        <w:sz w:val="24"/>
      </w:rPr>
    </w:pPr>
  </w:p>
  <w:p w14:paraId="47E9F7B1" w14:textId="48FA1A2E" w:rsidR="00464E62" w:rsidRDefault="00464E6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7F2714">
      <w:rPr>
        <w:rFonts w:ascii="Arial" w:hAnsi="Arial"/>
        <w:b/>
        <w:sz w:val="36"/>
      </w:rPr>
      <w:t>Foobar</w:t>
    </w:r>
    <w:proofErr w:type="spellEnd"/>
    <w:r w:rsidR="007F2714">
      <w:rPr>
        <w:rFonts w:ascii="Arial" w:hAnsi="Arial"/>
        <w:b/>
        <w:sz w:val="36"/>
      </w:rPr>
      <w:t xml:space="preserve"> Inc</w:t>
    </w:r>
    <w:r>
      <w:rPr>
        <w:rFonts w:ascii="Arial" w:hAnsi="Arial"/>
        <w:b/>
        <w:sz w:val="36"/>
      </w:rPr>
      <w:fldChar w:fldCharType="end"/>
    </w:r>
  </w:p>
  <w:p w14:paraId="75D0125F" w14:textId="77777777" w:rsidR="00464E62" w:rsidRDefault="00464E62">
    <w:pPr>
      <w:pBdr>
        <w:bottom w:val="single" w:sz="6" w:space="1" w:color="auto"/>
      </w:pBdr>
      <w:jc w:val="right"/>
      <w:rPr>
        <w:sz w:val="24"/>
      </w:rPr>
    </w:pPr>
  </w:p>
  <w:p w14:paraId="4A5DB4E1" w14:textId="77777777" w:rsidR="00464E62" w:rsidRDefault="00464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4E62" w14:paraId="40F5EFE0" w14:textId="77777777">
      <w:tc>
        <w:tcPr>
          <w:tcW w:w="6379" w:type="dxa"/>
        </w:tcPr>
        <w:p w14:paraId="530BF40F" w14:textId="34C23D89" w:rsidR="00464E62" w:rsidRDefault="00000000">
          <w:fldSimple w:instr=" SUBJECT  \* MERGEFORMAT ">
            <w:r w:rsidR="007F2714">
              <w:t>C++ Arithmetic Evaluator</w:t>
            </w:r>
          </w:fldSimple>
        </w:p>
      </w:tc>
      <w:tc>
        <w:tcPr>
          <w:tcW w:w="3179" w:type="dxa"/>
        </w:tcPr>
        <w:p w14:paraId="0C9EBE44" w14:textId="0EA9281B" w:rsidR="00464E62" w:rsidRDefault="00464E6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C184D">
            <w:t>0.</w:t>
          </w:r>
          <w:r w:rsidR="009E3C99">
            <w:t>2</w:t>
          </w:r>
        </w:p>
      </w:tc>
    </w:tr>
    <w:tr w:rsidR="00464E62" w14:paraId="60808DE8" w14:textId="77777777">
      <w:tc>
        <w:tcPr>
          <w:tcW w:w="6379" w:type="dxa"/>
        </w:tcPr>
        <w:p w14:paraId="36002E8E" w14:textId="41E1CC96" w:rsidR="00464E62" w:rsidRDefault="00000000">
          <w:fldSimple w:instr=" TITLE  \* MERGEFORMAT ">
            <w:r w:rsidR="007F2714">
              <w:t>Software Requirements Specifications</w:t>
            </w:r>
          </w:fldSimple>
        </w:p>
      </w:tc>
      <w:tc>
        <w:tcPr>
          <w:tcW w:w="3179" w:type="dxa"/>
        </w:tcPr>
        <w:p w14:paraId="4006D0AF" w14:textId="0F1E71D5" w:rsidR="00464E62" w:rsidRDefault="00464E62">
          <w:r>
            <w:t xml:space="preserve">  Date:  </w:t>
          </w:r>
          <w:r w:rsidR="00CC184D">
            <w:t>14/</w:t>
          </w:r>
          <w:r w:rsidR="005D0397">
            <w:t>Oct</w:t>
          </w:r>
          <w:r w:rsidR="00CC184D">
            <w:t>/2023</w:t>
          </w:r>
        </w:p>
      </w:tc>
    </w:tr>
  </w:tbl>
  <w:p w14:paraId="2E2B527A" w14:textId="77777777" w:rsidR="00464E62" w:rsidRDefault="00464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B666" w14:textId="77777777" w:rsidR="00464E62" w:rsidRDefault="00464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086833D8"/>
    <w:multiLevelType w:val="hybridMultilevel"/>
    <w:tmpl w:val="4C7E0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E023B"/>
    <w:multiLevelType w:val="hybridMultilevel"/>
    <w:tmpl w:val="BBFAF48A"/>
    <w:lvl w:ilvl="0" w:tplc="669E317C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8" w15:restartNumberingAfterBreak="0">
    <w:nsid w:val="22443AC4"/>
    <w:multiLevelType w:val="singleLevel"/>
    <w:tmpl w:val="12C0A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AB40F1"/>
    <w:multiLevelType w:val="multilevel"/>
    <w:tmpl w:val="2F6A45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 w15:restartNumberingAfterBreak="0">
    <w:nsid w:val="41C27E6B"/>
    <w:multiLevelType w:val="hybridMultilevel"/>
    <w:tmpl w:val="68505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8436CCD"/>
    <w:multiLevelType w:val="hybridMultilevel"/>
    <w:tmpl w:val="778CC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06962A1"/>
    <w:multiLevelType w:val="hybridMultilevel"/>
    <w:tmpl w:val="EB34D1CC"/>
    <w:lvl w:ilvl="0" w:tplc="1F5ED464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66807FD9"/>
    <w:multiLevelType w:val="hybridMultilevel"/>
    <w:tmpl w:val="EDA6B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8859E9"/>
    <w:multiLevelType w:val="hybridMultilevel"/>
    <w:tmpl w:val="68C4A246"/>
    <w:lvl w:ilvl="0" w:tplc="ECDEAA5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 w16cid:durableId="100951716">
    <w:abstractNumId w:val="0"/>
  </w:num>
  <w:num w:numId="2" w16cid:durableId="1977642738">
    <w:abstractNumId w:val="13"/>
  </w:num>
  <w:num w:numId="3" w16cid:durableId="133063116">
    <w:abstractNumId w:val="30"/>
  </w:num>
  <w:num w:numId="4" w16cid:durableId="614676279">
    <w:abstractNumId w:val="22"/>
  </w:num>
  <w:num w:numId="5" w16cid:durableId="2134051340">
    <w:abstractNumId w:val="21"/>
  </w:num>
  <w:num w:numId="6" w16cid:durableId="47179907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22555179">
    <w:abstractNumId w:val="2"/>
  </w:num>
  <w:num w:numId="8" w16cid:durableId="1658069430">
    <w:abstractNumId w:val="29"/>
  </w:num>
  <w:num w:numId="9" w16cid:durableId="1894076237">
    <w:abstractNumId w:val="5"/>
  </w:num>
  <w:num w:numId="10" w16cid:durableId="2132553306">
    <w:abstractNumId w:val="14"/>
  </w:num>
  <w:num w:numId="11" w16cid:durableId="2114132868">
    <w:abstractNumId w:val="12"/>
  </w:num>
  <w:num w:numId="12" w16cid:durableId="1162895873">
    <w:abstractNumId w:val="28"/>
  </w:num>
  <w:num w:numId="13" w16cid:durableId="324743573">
    <w:abstractNumId w:val="11"/>
  </w:num>
  <w:num w:numId="14" w16cid:durableId="1539051147">
    <w:abstractNumId w:val="6"/>
  </w:num>
  <w:num w:numId="15" w16cid:durableId="732969655">
    <w:abstractNumId w:val="27"/>
  </w:num>
  <w:num w:numId="16" w16cid:durableId="925263170">
    <w:abstractNumId w:val="20"/>
  </w:num>
  <w:num w:numId="17" w16cid:durableId="1316377050">
    <w:abstractNumId w:val="8"/>
  </w:num>
  <w:num w:numId="18" w16cid:durableId="1430390954">
    <w:abstractNumId w:val="18"/>
  </w:num>
  <w:num w:numId="19" w16cid:durableId="61787436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372456768">
    <w:abstractNumId w:val="10"/>
  </w:num>
  <w:num w:numId="21" w16cid:durableId="1506090820">
    <w:abstractNumId w:val="25"/>
  </w:num>
  <w:num w:numId="22" w16cid:durableId="527568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06793592">
    <w:abstractNumId w:val="20"/>
  </w:num>
  <w:num w:numId="24" w16cid:durableId="1966887923">
    <w:abstractNumId w:val="8"/>
  </w:num>
  <w:num w:numId="25" w16cid:durableId="1763180813">
    <w:abstractNumId w:val="18"/>
  </w:num>
  <w:num w:numId="26" w16cid:durableId="105514926">
    <w:abstractNumId w:val="0"/>
  </w:num>
  <w:num w:numId="27" w16cid:durableId="1065956786">
    <w:abstractNumId w:val="0"/>
  </w:num>
  <w:num w:numId="28" w16cid:durableId="560140038">
    <w:abstractNumId w:val="0"/>
  </w:num>
  <w:num w:numId="29" w16cid:durableId="199173927">
    <w:abstractNumId w:val="0"/>
  </w:num>
  <w:num w:numId="30" w16cid:durableId="1137914777">
    <w:abstractNumId w:val="0"/>
  </w:num>
  <w:num w:numId="31" w16cid:durableId="1073771226">
    <w:abstractNumId w:val="0"/>
  </w:num>
  <w:num w:numId="32" w16cid:durableId="1705860629">
    <w:abstractNumId w:val="0"/>
  </w:num>
  <w:num w:numId="33" w16cid:durableId="637613650">
    <w:abstractNumId w:val="0"/>
  </w:num>
  <w:num w:numId="34" w16cid:durableId="933977937">
    <w:abstractNumId w:val="0"/>
  </w:num>
  <w:num w:numId="35" w16cid:durableId="1597901249">
    <w:abstractNumId w:val="0"/>
  </w:num>
  <w:num w:numId="36" w16cid:durableId="1381245236">
    <w:abstractNumId w:val="0"/>
  </w:num>
  <w:num w:numId="37" w16cid:durableId="267931649">
    <w:abstractNumId w:val="0"/>
  </w:num>
  <w:num w:numId="38" w16cid:durableId="258635775">
    <w:abstractNumId w:val="0"/>
  </w:num>
  <w:num w:numId="39" w16cid:durableId="1278217560">
    <w:abstractNumId w:val="0"/>
  </w:num>
  <w:num w:numId="40" w16cid:durableId="260796198">
    <w:abstractNumId w:val="0"/>
  </w:num>
  <w:num w:numId="41" w16cid:durableId="1168129354">
    <w:abstractNumId w:val="0"/>
  </w:num>
  <w:num w:numId="42" w16cid:durableId="214237854">
    <w:abstractNumId w:val="0"/>
  </w:num>
  <w:num w:numId="43" w16cid:durableId="182475786">
    <w:abstractNumId w:val="0"/>
  </w:num>
  <w:num w:numId="44" w16cid:durableId="693504913">
    <w:abstractNumId w:val="0"/>
  </w:num>
  <w:num w:numId="45" w16cid:durableId="1670479593">
    <w:abstractNumId w:val="0"/>
  </w:num>
  <w:num w:numId="46" w16cid:durableId="280039157">
    <w:abstractNumId w:val="0"/>
  </w:num>
  <w:num w:numId="47" w16cid:durableId="1923221520">
    <w:abstractNumId w:val="24"/>
  </w:num>
  <w:num w:numId="48" w16cid:durableId="1943223494">
    <w:abstractNumId w:val="7"/>
  </w:num>
  <w:num w:numId="49" w16cid:durableId="812253944">
    <w:abstractNumId w:val="26"/>
  </w:num>
  <w:num w:numId="50" w16cid:durableId="484250662">
    <w:abstractNumId w:val="23"/>
  </w:num>
  <w:num w:numId="51" w16cid:durableId="530145825">
    <w:abstractNumId w:val="16"/>
  </w:num>
  <w:num w:numId="52" w16cid:durableId="1504007009">
    <w:abstractNumId w:val="31"/>
  </w:num>
  <w:num w:numId="53" w16cid:durableId="1814255496">
    <w:abstractNumId w:val="15"/>
  </w:num>
  <w:num w:numId="54" w16cid:durableId="962685873">
    <w:abstractNumId w:val="3"/>
  </w:num>
  <w:num w:numId="55" w16cid:durableId="154028298">
    <w:abstractNumId w:val="9"/>
  </w:num>
  <w:num w:numId="56" w16cid:durableId="377584826">
    <w:abstractNumId w:val="17"/>
  </w:num>
  <w:num w:numId="57" w16cid:durableId="1291011795">
    <w:abstractNumId w:val="19"/>
  </w:num>
  <w:num w:numId="58" w16cid:durableId="1856186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F44"/>
    <w:rsid w:val="00095AF6"/>
    <w:rsid w:val="00215F51"/>
    <w:rsid w:val="002D3F44"/>
    <w:rsid w:val="003417BF"/>
    <w:rsid w:val="004469F4"/>
    <w:rsid w:val="00452AF7"/>
    <w:rsid w:val="00464E62"/>
    <w:rsid w:val="005D0397"/>
    <w:rsid w:val="00607890"/>
    <w:rsid w:val="00664142"/>
    <w:rsid w:val="007F06A7"/>
    <w:rsid w:val="007F2714"/>
    <w:rsid w:val="00814337"/>
    <w:rsid w:val="00851553"/>
    <w:rsid w:val="00884A85"/>
    <w:rsid w:val="0089405C"/>
    <w:rsid w:val="009E3C99"/>
    <w:rsid w:val="00BF75A0"/>
    <w:rsid w:val="00C73829"/>
    <w:rsid w:val="00CA2700"/>
    <w:rsid w:val="00CC184D"/>
    <w:rsid w:val="00D75FFD"/>
    <w:rsid w:val="00DA03E8"/>
    <w:rsid w:val="00DA66AE"/>
    <w:rsid w:val="00DC0A83"/>
    <w:rsid w:val="00F17758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4F216"/>
  <w15:chartTrackingRefBased/>
  <w15:docId w15:val="{4D271700-96EF-44E4-BE85-980B05C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53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UnresolvedMention">
    <w:name w:val="Unresolved Mention"/>
    <w:uiPriority w:val="99"/>
    <w:semiHidden/>
    <w:unhideWhenUsed/>
    <w:rsid w:val="00215F51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BF75A0"/>
  </w:style>
  <w:style w:type="character" w:customStyle="1" w:styleId="Heading3Char">
    <w:name w:val="Heading 3 Char"/>
    <w:link w:val="Heading3"/>
    <w:rsid w:val="00BF75A0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dyduong/EECS-348-Projec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codyduong/EECS-348-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yduong/EECS-348-Project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02-requirement-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02-requirement-spec.dot</Template>
  <TotalTime>152</TotalTime>
  <Pages>7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Specifications</vt:lpstr>
    </vt:vector>
  </TitlesOfParts>
  <Company>Foobar Inc</Company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Specifications</dc:title>
  <dc:subject>C++ Arithmetic Evaluator</dc:subject>
  <dc:creator>Cody Duong</dc:creator>
  <cp:keywords/>
  <dc:description/>
  <cp:lastModifiedBy>Duong, Cody Q</cp:lastModifiedBy>
  <cp:revision>9</cp:revision>
  <cp:lastPrinted>2023-10-15T02:06:00Z</cp:lastPrinted>
  <dcterms:created xsi:type="dcterms:W3CDTF">2023-09-25T00:05:00Z</dcterms:created>
  <dcterms:modified xsi:type="dcterms:W3CDTF">2023-10-15T02:15:00Z</dcterms:modified>
</cp:coreProperties>
</file>